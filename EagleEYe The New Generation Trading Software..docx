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495" w:rsidRDefault="00831495" w:rsidP="006E43D2">
      <w:pPr>
        <w:tabs>
          <w:tab w:val="left" w:pos="2893"/>
          <w:tab w:val="left" w:pos="4536"/>
          <w:tab w:val="center" w:pos="5964"/>
        </w:tabs>
        <w:spacing w:before="0" w:after="0"/>
        <w:ind w:left="0"/>
        <w:rPr>
          <w:sz w:val="27"/>
          <w:szCs w:val="27"/>
        </w:rPr>
      </w:pPr>
    </w:p>
    <w:p w:rsidR="00831495" w:rsidRDefault="00831495" w:rsidP="006E43D2">
      <w:pPr>
        <w:tabs>
          <w:tab w:val="left" w:pos="2893"/>
          <w:tab w:val="left" w:pos="4536"/>
          <w:tab w:val="center" w:pos="5964"/>
        </w:tabs>
        <w:spacing w:before="0" w:after="0"/>
        <w:ind w:left="0"/>
        <w:rPr>
          <w:sz w:val="27"/>
          <w:szCs w:val="27"/>
        </w:rPr>
      </w:pPr>
    </w:p>
    <w:p w:rsidR="00831495" w:rsidRDefault="00831495" w:rsidP="006E43D2">
      <w:pPr>
        <w:tabs>
          <w:tab w:val="left" w:pos="2893"/>
          <w:tab w:val="left" w:pos="4536"/>
          <w:tab w:val="center" w:pos="5964"/>
        </w:tabs>
        <w:spacing w:before="0" w:after="0"/>
        <w:ind w:left="0"/>
        <w:rPr>
          <w:sz w:val="27"/>
          <w:szCs w:val="27"/>
        </w:rPr>
      </w:pPr>
    </w:p>
    <w:p w:rsidR="00831495" w:rsidRDefault="00831495" w:rsidP="006E43D2">
      <w:pPr>
        <w:tabs>
          <w:tab w:val="left" w:pos="2893"/>
          <w:tab w:val="left" w:pos="4536"/>
          <w:tab w:val="center" w:pos="5964"/>
        </w:tabs>
        <w:spacing w:before="0" w:after="0"/>
        <w:ind w:left="0"/>
        <w:rPr>
          <w:sz w:val="27"/>
          <w:szCs w:val="27"/>
        </w:rPr>
      </w:pPr>
    </w:p>
    <w:p w:rsidR="00831495" w:rsidRDefault="00831495" w:rsidP="006E43D2">
      <w:pPr>
        <w:tabs>
          <w:tab w:val="left" w:pos="2893"/>
          <w:tab w:val="left" w:pos="4536"/>
          <w:tab w:val="center" w:pos="5964"/>
        </w:tabs>
        <w:spacing w:before="0" w:after="0"/>
        <w:ind w:left="0"/>
        <w:rPr>
          <w:sz w:val="27"/>
          <w:szCs w:val="27"/>
        </w:rPr>
      </w:pPr>
    </w:p>
    <w:p w:rsidR="00831495" w:rsidRDefault="00831495" w:rsidP="006E43D2">
      <w:pPr>
        <w:tabs>
          <w:tab w:val="left" w:pos="2893"/>
          <w:tab w:val="left" w:pos="4536"/>
          <w:tab w:val="center" w:pos="5964"/>
        </w:tabs>
        <w:spacing w:before="0" w:after="0"/>
        <w:ind w:left="0"/>
        <w:rPr>
          <w:sz w:val="27"/>
          <w:szCs w:val="27"/>
        </w:rPr>
      </w:pPr>
      <w:bookmarkStart w:id="0" w:name="_GoBack"/>
      <w:bookmarkEnd w:id="0"/>
    </w:p>
    <w:p w:rsidR="00831495" w:rsidRDefault="00831495" w:rsidP="006E43D2">
      <w:pPr>
        <w:tabs>
          <w:tab w:val="left" w:pos="2893"/>
          <w:tab w:val="left" w:pos="4536"/>
          <w:tab w:val="center" w:pos="5964"/>
        </w:tabs>
        <w:spacing w:before="0" w:after="0"/>
        <w:ind w:left="0"/>
        <w:rPr>
          <w:sz w:val="27"/>
          <w:szCs w:val="27"/>
        </w:rPr>
      </w:pPr>
    </w:p>
    <w:p w:rsidR="00831495" w:rsidRDefault="00831495" w:rsidP="006E43D2">
      <w:pPr>
        <w:tabs>
          <w:tab w:val="left" w:pos="2893"/>
          <w:tab w:val="left" w:pos="4536"/>
          <w:tab w:val="center" w:pos="5964"/>
        </w:tabs>
        <w:spacing w:before="0" w:after="0"/>
        <w:ind w:left="0"/>
        <w:rPr>
          <w:sz w:val="27"/>
          <w:szCs w:val="27"/>
        </w:rPr>
      </w:pPr>
    </w:p>
    <w:p w:rsidR="00831495" w:rsidRDefault="00831495" w:rsidP="006E43D2">
      <w:pPr>
        <w:tabs>
          <w:tab w:val="left" w:pos="2893"/>
          <w:tab w:val="left" w:pos="4536"/>
          <w:tab w:val="center" w:pos="5964"/>
        </w:tabs>
        <w:spacing w:before="0" w:after="0"/>
        <w:ind w:left="0"/>
        <w:rPr>
          <w:sz w:val="27"/>
          <w:szCs w:val="27"/>
        </w:rPr>
      </w:pPr>
    </w:p>
    <w:p w:rsidR="00071AAE" w:rsidRDefault="00071AAE" w:rsidP="006E43D2">
      <w:pPr>
        <w:tabs>
          <w:tab w:val="left" w:pos="2893"/>
          <w:tab w:val="left" w:pos="4536"/>
          <w:tab w:val="center" w:pos="5964"/>
        </w:tabs>
        <w:spacing w:before="0" w:after="0"/>
        <w:ind w:left="0"/>
        <w:rPr>
          <w:b/>
          <w:i/>
          <w:sz w:val="27"/>
          <w:szCs w:val="27"/>
          <w:u w:val="single"/>
        </w:rPr>
      </w:pPr>
      <w:r w:rsidRPr="00831495">
        <w:rPr>
          <w:b/>
          <w:i/>
          <w:sz w:val="27"/>
          <w:szCs w:val="27"/>
          <w:u w:val="single"/>
        </w:rPr>
        <w:t xml:space="preserve">Equity Intelligence System </w:t>
      </w:r>
    </w:p>
    <w:p w:rsidR="00831495" w:rsidRPr="00831495" w:rsidRDefault="00831495" w:rsidP="006E43D2">
      <w:pPr>
        <w:tabs>
          <w:tab w:val="left" w:pos="2893"/>
          <w:tab w:val="left" w:pos="4536"/>
          <w:tab w:val="center" w:pos="5964"/>
        </w:tabs>
        <w:spacing w:before="0" w:after="0"/>
        <w:ind w:left="0"/>
        <w:rPr>
          <w:b/>
          <w:i/>
          <w:sz w:val="27"/>
          <w:szCs w:val="27"/>
          <w:u w:val="single"/>
        </w:rPr>
      </w:pPr>
    </w:p>
    <w:sdt>
      <w:sdtPr>
        <w:rPr>
          <w:lang w:val="en-US"/>
        </w:rPr>
        <w:alias w:val="Subject"/>
        <w:tag w:val=""/>
        <w:id w:val="781226828"/>
        <w:placeholder>
          <w:docPart w:val="FC16AF0C0AB74F65B57CEDBD87D3DF80"/>
        </w:placeholder>
        <w:dataBinding w:prefixMappings="xmlns:ns0='http://purl.org/dc/elements/1.1/' xmlns:ns1='http://schemas.openxmlformats.org/package/2006/metadata/core-properties' " w:xpath="/ns1:coreProperties[1]/ns0:subject[1]" w:storeItemID="{6C3C8BC8-F283-45AE-878A-BAB7291924A1}"/>
        <w:text/>
      </w:sdtPr>
      <w:sdtContent>
        <w:p w:rsidR="00800FE2" w:rsidRPr="00B61F5A" w:rsidRDefault="007A677E" w:rsidP="00800FE2">
          <w:pPr>
            <w:tabs>
              <w:tab w:val="left" w:pos="2893"/>
              <w:tab w:val="left" w:pos="4536"/>
              <w:tab w:val="center" w:pos="5964"/>
            </w:tabs>
            <w:spacing w:before="0" w:after="0"/>
            <w:ind w:left="0"/>
            <w:rPr>
              <w:sz w:val="32"/>
              <w:szCs w:val="32"/>
            </w:rPr>
          </w:pPr>
          <w:proofErr w:type="spellStart"/>
          <w:r w:rsidRPr="007A677E">
            <w:rPr>
              <w:lang w:val="en-US"/>
            </w:rPr>
            <w:t>EagleEYe</w:t>
          </w:r>
          <w:proofErr w:type="spellEnd"/>
          <w:r w:rsidRPr="007A677E">
            <w:rPr>
              <w:lang w:val="en-US"/>
            </w:rPr>
            <w:t xml:space="preserve"> </w:t>
          </w:r>
          <w:r w:rsidRPr="007A677E">
            <w:rPr>
              <w:lang w:val="en-US"/>
            </w:rPr>
            <w:t>the New Generation Trading Decision System</w:t>
          </w:r>
        </w:p>
      </w:sdtContent>
    </w:sdt>
    <w:p w:rsidR="00800FE2" w:rsidRDefault="00800FE2" w:rsidP="00800FE2">
      <w:pPr>
        <w:tabs>
          <w:tab w:val="left" w:pos="2893"/>
          <w:tab w:val="left" w:pos="4536"/>
          <w:tab w:val="center" w:pos="5964"/>
        </w:tabs>
        <w:spacing w:before="0" w:after="0"/>
        <w:ind w:left="0"/>
        <w:rPr>
          <w:sz w:val="27"/>
          <w:szCs w:val="27"/>
        </w:rPr>
      </w:pPr>
    </w:p>
    <w:p w:rsidR="00651DB1" w:rsidRPr="00C6616D" w:rsidRDefault="00651DB1" w:rsidP="00800FE2">
      <w:pPr>
        <w:tabs>
          <w:tab w:val="left" w:pos="2893"/>
          <w:tab w:val="left" w:pos="4536"/>
          <w:tab w:val="center" w:pos="5964"/>
        </w:tabs>
        <w:spacing w:before="0" w:after="0"/>
        <w:ind w:left="0"/>
        <w:rPr>
          <w:sz w:val="27"/>
          <w:szCs w:val="27"/>
        </w:rPr>
      </w:pPr>
    </w:p>
    <w:sdt>
      <w:sdtPr>
        <w:rPr>
          <w:sz w:val="32"/>
          <w:szCs w:val="32"/>
        </w:rPr>
        <w:alias w:val="Document Type"/>
        <w:tag w:val="Document_x0020_type"/>
        <w:id w:val="79646182"/>
        <w:placeholder>
          <w:docPart w:val="4F84A0E7D9B044D3808E3018EF81D6A3"/>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type[1]" w:storeItemID="{86B2CC0E-81A1-4F75-8235-413F42551C1E}"/>
        <w:dropDownList w:lastValue="Feature Description">
          <w:listItem w:value="[Document Type]"/>
        </w:dropDownList>
      </w:sdtPr>
      <w:sdtEndPr/>
      <w:sdtContent>
        <w:p w:rsidR="00800FE2" w:rsidRPr="0001663B" w:rsidRDefault="00071AAE" w:rsidP="00800FE2">
          <w:pPr>
            <w:tabs>
              <w:tab w:val="center" w:pos="2568"/>
            </w:tabs>
            <w:spacing w:before="0" w:after="0"/>
            <w:ind w:left="0"/>
            <w:rPr>
              <w:sz w:val="32"/>
              <w:szCs w:val="32"/>
            </w:rPr>
          </w:pPr>
          <w:r>
            <w:rPr>
              <w:sz w:val="32"/>
              <w:szCs w:val="32"/>
            </w:rPr>
            <w:t>Feature Description</w:t>
          </w:r>
        </w:p>
      </w:sdtContent>
    </w:sdt>
    <w:p w:rsidR="00800FE2" w:rsidRDefault="00800FE2" w:rsidP="00800FE2">
      <w:pPr>
        <w:tabs>
          <w:tab w:val="center" w:pos="2568"/>
        </w:tabs>
        <w:spacing w:before="0" w:after="0"/>
        <w:ind w:left="0"/>
        <w:rPr>
          <w:sz w:val="27"/>
          <w:szCs w:val="27"/>
        </w:rPr>
      </w:pPr>
    </w:p>
    <w:p w:rsidR="00651DB1" w:rsidRPr="00651DB1" w:rsidRDefault="00651DB1" w:rsidP="00800FE2">
      <w:pPr>
        <w:tabs>
          <w:tab w:val="center" w:pos="2568"/>
        </w:tabs>
        <w:spacing w:before="0" w:after="0"/>
        <w:ind w:left="0"/>
        <w:rPr>
          <w:sz w:val="24"/>
          <w:szCs w:val="24"/>
        </w:rPr>
      </w:pPr>
    </w:p>
    <w:p w:rsidR="00800FE2" w:rsidRPr="00800FE2" w:rsidRDefault="00800FE2" w:rsidP="00800FE2">
      <w:pPr>
        <w:tabs>
          <w:tab w:val="left" w:pos="2003"/>
        </w:tabs>
        <w:spacing w:before="0" w:after="0"/>
        <w:ind w:left="0"/>
        <w:rPr>
          <w:sz w:val="24"/>
          <w:szCs w:val="24"/>
        </w:rPr>
      </w:pPr>
    </w:p>
    <w:tbl>
      <w:tblPr>
        <w:tblW w:w="10172" w:type="dxa"/>
        <w:tblInd w:w="533" w:type="dxa"/>
        <w:shd w:val="clear" w:color="auto" w:fill="FFFFFF"/>
        <w:tblLayout w:type="fixed"/>
        <w:tblLook w:val="04A0" w:firstRow="1" w:lastRow="0" w:firstColumn="1" w:lastColumn="0" w:noHBand="0" w:noVBand="1"/>
      </w:tblPr>
      <w:tblGrid>
        <w:gridCol w:w="10172"/>
      </w:tblGrid>
      <w:tr w:rsidR="0044586E" w:rsidRPr="000D4012" w:rsidTr="00800FE2">
        <w:trPr>
          <w:trHeight w:val="1490"/>
        </w:trPr>
        <w:tc>
          <w:tcPr>
            <w:tcW w:w="10172" w:type="dxa"/>
            <w:shd w:val="clear" w:color="auto" w:fill="FFFFFF"/>
            <w:vAlign w:val="bottom"/>
          </w:tcPr>
          <w:p w:rsidR="0044586E" w:rsidRPr="000D4012" w:rsidRDefault="0044586E" w:rsidP="005C3F74">
            <w:pPr>
              <w:pStyle w:val="Copyrightheading12pt"/>
            </w:pPr>
            <w:r>
              <w:br w:type="page"/>
            </w:r>
            <w:r w:rsidR="005C3F74" w:rsidRPr="000D4012">
              <w:t xml:space="preserve"> </w:t>
            </w:r>
          </w:p>
        </w:tc>
      </w:tr>
    </w:tbl>
    <w:p w:rsidR="005064BE" w:rsidRDefault="005064BE" w:rsidP="002D2051">
      <w:pPr>
        <w:rPr>
          <w:lang w:val="en-US"/>
        </w:rPr>
      </w:pPr>
    </w:p>
    <w:p w:rsidR="00870F3A" w:rsidRDefault="005C19CC" w:rsidP="005C19CC">
      <w:pPr>
        <w:pStyle w:val="Copyrightheader"/>
        <w:rPr>
          <w:lang w:val="en-US"/>
        </w:rPr>
      </w:pPr>
      <w:r>
        <w:rPr>
          <w:lang w:val="en-US"/>
        </w:rPr>
        <w:lastRenderedPageBreak/>
        <w:t>Preface</w:t>
      </w:r>
    </w:p>
    <w:p w:rsidR="005C19CC" w:rsidRDefault="005C19CC" w:rsidP="005C19CC">
      <w:pPr>
        <w:pStyle w:val="Headingnonumber12pt"/>
      </w:pPr>
      <w:r w:rsidRPr="00531D06">
        <w:t xml:space="preserve">About </w:t>
      </w:r>
      <w:r>
        <w:t>t</w:t>
      </w:r>
      <w:r w:rsidRPr="00531D06">
        <w:t xml:space="preserve">his </w:t>
      </w:r>
      <w:r>
        <w:t>d</w:t>
      </w:r>
      <w:r w:rsidRPr="00531D06">
        <w:t>ocument</w:t>
      </w:r>
    </w:p>
    <w:p w:rsidR="005C3F74" w:rsidRDefault="005C3F74" w:rsidP="005C3F74">
      <w:r>
        <w:t xml:space="preserve">Now India is one of emerge economy in the world hence the investors different corners from the globe interested put their money in Indian equity market. Earlier time big of chunk of money are into different class like </w:t>
      </w:r>
      <w:r w:rsidR="00CD5428">
        <w:t>property,</w:t>
      </w:r>
      <w:r>
        <w:t xml:space="preserve"> bank fixed deposit as there are awareness</w:t>
      </w:r>
      <w:r w:rsidR="00CD5428">
        <w:t xml:space="preserve"> via different medium hence Indians are interested in putting their money to MUTUAL FUND .Now of Indian hardly 15 percent into the mutual fund so huge potential to grow Indian equity market. </w:t>
      </w:r>
    </w:p>
    <w:p w:rsidR="00CD5428" w:rsidRPr="005C3F74" w:rsidRDefault="00CD5428" w:rsidP="005C3F74"/>
    <w:p w:rsidR="005C19CC" w:rsidRDefault="005C19CC">
      <w:pPr>
        <w:spacing w:before="0" w:after="0"/>
        <w:ind w:left="0"/>
      </w:pPr>
    </w:p>
    <w:bookmarkStart w:id="1" w:name="_Toc315787086" w:displacedByCustomXml="next"/>
    <w:bookmarkStart w:id="2" w:name="_Toc482599471" w:displacedByCustomXml="next"/>
    <w:bookmarkStart w:id="3" w:name="_Ref214860059" w:displacedByCustomXml="next"/>
    <w:bookmarkStart w:id="4" w:name="_Ref214860078" w:displacedByCustomXml="next"/>
    <w:bookmarkStart w:id="5" w:name="_Toc216001708" w:displacedByCustomXml="next"/>
    <w:bookmarkStart w:id="6" w:name="_Toc313347682" w:displacedByCustomXml="next"/>
    <w:sdt>
      <w:sdtPr>
        <w:rPr>
          <w:rFonts w:asciiTheme="minorHAnsi" w:eastAsiaTheme="minorHAnsi" w:hAnsiTheme="minorHAnsi" w:cstheme="minorBidi"/>
          <w:b w:val="0"/>
          <w:bCs w:val="0"/>
          <w:sz w:val="22"/>
          <w:szCs w:val="20"/>
          <w:lang w:val="en-GB" w:eastAsia="en-US"/>
        </w:rPr>
        <w:id w:val="2081636709"/>
        <w:docPartObj>
          <w:docPartGallery w:val="Table of Contents"/>
          <w:docPartUnique/>
        </w:docPartObj>
      </w:sdtPr>
      <w:sdtEndPr>
        <w:rPr>
          <w:rFonts w:ascii="Calibri" w:eastAsia="Times New Roman" w:hAnsi="Calibri" w:cs="Times New Roman"/>
          <w:noProof/>
        </w:rPr>
      </w:sdtEndPr>
      <w:sdtContent>
        <w:p w:rsidR="005316DD" w:rsidRDefault="005316DD" w:rsidP="005316DD">
          <w:pPr>
            <w:pStyle w:val="TOCHeading"/>
          </w:pPr>
          <w:r>
            <w:t xml:space="preserve">Table of </w:t>
          </w:r>
          <w:r w:rsidRPr="00067569">
            <w:t>Contents</w:t>
          </w:r>
        </w:p>
        <w:p w:rsidR="005A649E" w:rsidRDefault="000323D2">
          <w:pPr>
            <w:pStyle w:val="TOC1"/>
            <w:tabs>
              <w:tab w:val="left" w:pos="1134"/>
            </w:tabs>
            <w:rPr>
              <w:rFonts w:asciiTheme="minorHAnsi" w:eastAsiaTheme="minorEastAsia" w:hAnsiTheme="minorHAnsi" w:cstheme="minorBidi"/>
              <w:b w:val="0"/>
              <w:sz w:val="22"/>
              <w:szCs w:val="22"/>
              <w:lang w:val="en-US"/>
            </w:rPr>
          </w:pPr>
          <w:r>
            <w:rPr>
              <w:b w:val="0"/>
            </w:rPr>
            <w:fldChar w:fldCharType="begin"/>
          </w:r>
          <w:r>
            <w:rPr>
              <w:b w:val="0"/>
            </w:rPr>
            <w:instrText xml:space="preserve"> TOC \o "2-3" \h \z \u \t "Heading 1,1" </w:instrText>
          </w:r>
          <w:r>
            <w:rPr>
              <w:b w:val="0"/>
            </w:rPr>
            <w:fldChar w:fldCharType="separate"/>
          </w:r>
          <w:hyperlink w:anchor="_Toc515733504" w:history="1">
            <w:r w:rsidR="005A649E" w:rsidRPr="00060CD4">
              <w:rPr>
                <w:rStyle w:val="Hyperlink"/>
              </w:rPr>
              <w:t>1.</w:t>
            </w:r>
            <w:r w:rsidR="005A649E">
              <w:rPr>
                <w:rFonts w:asciiTheme="minorHAnsi" w:eastAsiaTheme="minorEastAsia" w:hAnsiTheme="minorHAnsi" w:cstheme="minorBidi"/>
                <w:b w:val="0"/>
                <w:sz w:val="22"/>
                <w:szCs w:val="22"/>
                <w:lang w:val="en-US"/>
              </w:rPr>
              <w:tab/>
            </w:r>
            <w:r w:rsidR="005A649E" w:rsidRPr="00060CD4">
              <w:rPr>
                <w:rStyle w:val="Hyperlink"/>
              </w:rPr>
              <w:t>Executive Summary</w:t>
            </w:r>
            <w:r w:rsidR="005A649E">
              <w:rPr>
                <w:webHidden/>
              </w:rPr>
              <w:tab/>
            </w:r>
            <w:r w:rsidR="005A649E">
              <w:rPr>
                <w:webHidden/>
              </w:rPr>
              <w:fldChar w:fldCharType="begin"/>
            </w:r>
            <w:r w:rsidR="005A649E">
              <w:rPr>
                <w:webHidden/>
              </w:rPr>
              <w:instrText xml:space="preserve"> PAGEREF _Toc515733504 \h </w:instrText>
            </w:r>
            <w:r w:rsidR="005A649E">
              <w:rPr>
                <w:webHidden/>
              </w:rPr>
            </w:r>
            <w:r w:rsidR="005A649E">
              <w:rPr>
                <w:webHidden/>
              </w:rPr>
              <w:fldChar w:fldCharType="separate"/>
            </w:r>
            <w:r w:rsidR="005A649E">
              <w:rPr>
                <w:webHidden/>
              </w:rPr>
              <w:t>1</w:t>
            </w:r>
            <w:r w:rsidR="005A649E">
              <w:rPr>
                <w:webHidden/>
              </w:rPr>
              <w:fldChar w:fldCharType="end"/>
            </w:r>
          </w:hyperlink>
        </w:p>
        <w:p w:rsidR="005A649E" w:rsidRDefault="005A649E">
          <w:pPr>
            <w:pStyle w:val="TOC1"/>
            <w:tabs>
              <w:tab w:val="left" w:pos="1134"/>
            </w:tabs>
            <w:rPr>
              <w:rFonts w:asciiTheme="minorHAnsi" w:eastAsiaTheme="minorEastAsia" w:hAnsiTheme="minorHAnsi" w:cstheme="minorBidi"/>
              <w:b w:val="0"/>
              <w:sz w:val="22"/>
              <w:szCs w:val="22"/>
              <w:lang w:val="en-US"/>
            </w:rPr>
          </w:pPr>
          <w:hyperlink w:anchor="_Toc515733505" w:history="1">
            <w:r w:rsidRPr="00060CD4">
              <w:rPr>
                <w:rStyle w:val="Hyperlink"/>
                <w:lang w:val="en-US"/>
              </w:rPr>
              <w:t>2.</w:t>
            </w:r>
            <w:r>
              <w:rPr>
                <w:rFonts w:asciiTheme="minorHAnsi" w:eastAsiaTheme="minorEastAsia" w:hAnsiTheme="minorHAnsi" w:cstheme="minorBidi"/>
                <w:b w:val="0"/>
                <w:sz w:val="22"/>
                <w:szCs w:val="22"/>
                <w:lang w:val="en-US"/>
              </w:rPr>
              <w:tab/>
            </w:r>
            <w:r w:rsidRPr="00060CD4">
              <w:rPr>
                <w:rStyle w:val="Hyperlink"/>
                <w:lang w:val="en-US"/>
              </w:rPr>
              <w:t>Architecture OF EagleEYe</w:t>
            </w:r>
            <w:r>
              <w:rPr>
                <w:webHidden/>
              </w:rPr>
              <w:tab/>
            </w:r>
            <w:r>
              <w:rPr>
                <w:webHidden/>
              </w:rPr>
              <w:fldChar w:fldCharType="begin"/>
            </w:r>
            <w:r>
              <w:rPr>
                <w:webHidden/>
              </w:rPr>
              <w:instrText xml:space="preserve"> PAGEREF _Toc515733505 \h </w:instrText>
            </w:r>
            <w:r>
              <w:rPr>
                <w:webHidden/>
              </w:rPr>
            </w:r>
            <w:r>
              <w:rPr>
                <w:webHidden/>
              </w:rPr>
              <w:fldChar w:fldCharType="separate"/>
            </w:r>
            <w:r>
              <w:rPr>
                <w:webHidden/>
              </w:rPr>
              <w:t>2</w:t>
            </w:r>
            <w:r>
              <w:rPr>
                <w:webHidden/>
              </w:rPr>
              <w:fldChar w:fldCharType="end"/>
            </w:r>
          </w:hyperlink>
        </w:p>
        <w:p w:rsidR="005A649E" w:rsidRDefault="005A649E">
          <w:pPr>
            <w:pStyle w:val="TOC2"/>
            <w:tabs>
              <w:tab w:val="left" w:pos="1701"/>
            </w:tabs>
            <w:rPr>
              <w:rFonts w:asciiTheme="minorHAnsi" w:eastAsiaTheme="minorEastAsia" w:hAnsiTheme="minorHAnsi" w:cstheme="minorBidi"/>
              <w:szCs w:val="22"/>
              <w:lang w:val="en-US"/>
            </w:rPr>
          </w:pPr>
          <w:hyperlink w:anchor="_Toc515733506" w:history="1">
            <w:r w:rsidRPr="00060CD4">
              <w:rPr>
                <w:rStyle w:val="Hyperlink"/>
                <w:lang w:val="en-US"/>
              </w:rPr>
              <w:t>2.1.</w:t>
            </w:r>
            <w:r>
              <w:rPr>
                <w:rFonts w:asciiTheme="minorHAnsi" w:eastAsiaTheme="minorEastAsia" w:hAnsiTheme="minorHAnsi" w:cstheme="minorBidi"/>
                <w:szCs w:val="22"/>
                <w:lang w:val="en-US"/>
              </w:rPr>
              <w:tab/>
            </w:r>
            <w:r w:rsidRPr="00060CD4">
              <w:rPr>
                <w:rStyle w:val="Hyperlink"/>
                <w:lang w:val="en-US"/>
              </w:rPr>
              <w:t>Overview</w:t>
            </w:r>
            <w:r>
              <w:rPr>
                <w:webHidden/>
              </w:rPr>
              <w:tab/>
            </w:r>
            <w:r>
              <w:rPr>
                <w:webHidden/>
              </w:rPr>
              <w:fldChar w:fldCharType="begin"/>
            </w:r>
            <w:r>
              <w:rPr>
                <w:webHidden/>
              </w:rPr>
              <w:instrText xml:space="preserve"> PAGEREF _Toc515733506 \h </w:instrText>
            </w:r>
            <w:r>
              <w:rPr>
                <w:webHidden/>
              </w:rPr>
            </w:r>
            <w:r>
              <w:rPr>
                <w:webHidden/>
              </w:rPr>
              <w:fldChar w:fldCharType="separate"/>
            </w:r>
            <w:r>
              <w:rPr>
                <w:webHidden/>
              </w:rPr>
              <w:t>2</w:t>
            </w:r>
            <w:r>
              <w:rPr>
                <w:webHidden/>
              </w:rPr>
              <w:fldChar w:fldCharType="end"/>
            </w:r>
          </w:hyperlink>
        </w:p>
        <w:p w:rsidR="005A649E" w:rsidRDefault="005A649E">
          <w:pPr>
            <w:pStyle w:val="TOC1"/>
            <w:tabs>
              <w:tab w:val="left" w:pos="1134"/>
            </w:tabs>
            <w:rPr>
              <w:rFonts w:asciiTheme="minorHAnsi" w:eastAsiaTheme="minorEastAsia" w:hAnsiTheme="minorHAnsi" w:cstheme="minorBidi"/>
              <w:b w:val="0"/>
              <w:sz w:val="22"/>
              <w:szCs w:val="22"/>
              <w:lang w:val="en-US"/>
            </w:rPr>
          </w:pPr>
          <w:hyperlink w:anchor="_Toc515733507" w:history="1">
            <w:r w:rsidRPr="00060CD4">
              <w:rPr>
                <w:rStyle w:val="Hyperlink"/>
                <w:lang w:val="en-US"/>
              </w:rPr>
              <w:t>3.</w:t>
            </w:r>
            <w:r>
              <w:rPr>
                <w:rFonts w:asciiTheme="minorHAnsi" w:eastAsiaTheme="minorEastAsia" w:hAnsiTheme="minorHAnsi" w:cstheme="minorBidi"/>
                <w:b w:val="0"/>
                <w:sz w:val="22"/>
                <w:szCs w:val="22"/>
                <w:lang w:val="en-US"/>
              </w:rPr>
              <w:tab/>
            </w:r>
            <w:r w:rsidRPr="00060CD4">
              <w:rPr>
                <w:rStyle w:val="Hyperlink"/>
                <w:lang w:val="en-US"/>
              </w:rPr>
              <w:t>Challenges</w:t>
            </w:r>
            <w:r>
              <w:rPr>
                <w:webHidden/>
              </w:rPr>
              <w:tab/>
            </w:r>
            <w:r>
              <w:rPr>
                <w:webHidden/>
              </w:rPr>
              <w:fldChar w:fldCharType="begin"/>
            </w:r>
            <w:r>
              <w:rPr>
                <w:webHidden/>
              </w:rPr>
              <w:instrText xml:space="preserve"> PAGEREF _Toc515733507 \h </w:instrText>
            </w:r>
            <w:r>
              <w:rPr>
                <w:webHidden/>
              </w:rPr>
            </w:r>
            <w:r>
              <w:rPr>
                <w:webHidden/>
              </w:rPr>
              <w:fldChar w:fldCharType="separate"/>
            </w:r>
            <w:r>
              <w:rPr>
                <w:webHidden/>
              </w:rPr>
              <w:t>3</w:t>
            </w:r>
            <w:r>
              <w:rPr>
                <w:webHidden/>
              </w:rPr>
              <w:fldChar w:fldCharType="end"/>
            </w:r>
          </w:hyperlink>
        </w:p>
        <w:p w:rsidR="005A649E" w:rsidRDefault="005A649E">
          <w:pPr>
            <w:pStyle w:val="TOC1"/>
            <w:tabs>
              <w:tab w:val="left" w:pos="1134"/>
            </w:tabs>
            <w:rPr>
              <w:rFonts w:asciiTheme="minorHAnsi" w:eastAsiaTheme="minorEastAsia" w:hAnsiTheme="minorHAnsi" w:cstheme="minorBidi"/>
              <w:b w:val="0"/>
              <w:sz w:val="22"/>
              <w:szCs w:val="22"/>
              <w:lang w:val="en-US"/>
            </w:rPr>
          </w:pPr>
          <w:hyperlink w:anchor="_Toc515733508" w:history="1">
            <w:r w:rsidRPr="00060CD4">
              <w:rPr>
                <w:rStyle w:val="Hyperlink"/>
                <w:lang w:val="en-US"/>
              </w:rPr>
              <w:t>4.</w:t>
            </w:r>
            <w:r>
              <w:rPr>
                <w:rFonts w:asciiTheme="minorHAnsi" w:eastAsiaTheme="minorEastAsia" w:hAnsiTheme="minorHAnsi" w:cstheme="minorBidi"/>
                <w:b w:val="0"/>
                <w:sz w:val="22"/>
                <w:szCs w:val="22"/>
                <w:lang w:val="en-US"/>
              </w:rPr>
              <w:tab/>
            </w:r>
            <w:r w:rsidRPr="00060CD4">
              <w:rPr>
                <w:rStyle w:val="Hyperlink"/>
                <w:lang w:val="en-US"/>
              </w:rPr>
              <w:t>Acronyms</w:t>
            </w:r>
            <w:r>
              <w:rPr>
                <w:webHidden/>
              </w:rPr>
              <w:tab/>
            </w:r>
            <w:r>
              <w:rPr>
                <w:webHidden/>
              </w:rPr>
              <w:fldChar w:fldCharType="begin"/>
            </w:r>
            <w:r>
              <w:rPr>
                <w:webHidden/>
              </w:rPr>
              <w:instrText xml:space="preserve"> PAGEREF _Toc515733508 \h </w:instrText>
            </w:r>
            <w:r>
              <w:rPr>
                <w:webHidden/>
              </w:rPr>
            </w:r>
            <w:r>
              <w:rPr>
                <w:webHidden/>
              </w:rPr>
              <w:fldChar w:fldCharType="separate"/>
            </w:r>
            <w:r>
              <w:rPr>
                <w:webHidden/>
              </w:rPr>
              <w:t>4</w:t>
            </w:r>
            <w:r>
              <w:rPr>
                <w:webHidden/>
              </w:rPr>
              <w:fldChar w:fldCharType="end"/>
            </w:r>
          </w:hyperlink>
        </w:p>
        <w:p w:rsidR="005316DD" w:rsidRDefault="000323D2" w:rsidP="005316DD">
          <w:pPr>
            <w:rPr>
              <w:noProof/>
            </w:rPr>
          </w:pPr>
          <w:r>
            <w:rPr>
              <w:b/>
              <w:noProof/>
            </w:rPr>
            <w:fldChar w:fldCharType="end"/>
          </w:r>
        </w:p>
      </w:sdtContent>
    </w:sdt>
    <w:p w:rsidR="009C104D" w:rsidRDefault="009C104D" w:rsidP="008C75D6"/>
    <w:p w:rsidR="00C52228" w:rsidRPr="005064BE" w:rsidRDefault="00C52228" w:rsidP="00C52228">
      <w:pPr>
        <w:tabs>
          <w:tab w:val="left" w:pos="5265"/>
        </w:tabs>
        <w:rPr>
          <w:lang w:val="en-US"/>
        </w:rPr>
        <w:sectPr w:rsidR="00C52228" w:rsidRPr="005064BE" w:rsidSect="00800FE2">
          <w:headerReference w:type="default" r:id="rId12"/>
          <w:headerReference w:type="first" r:id="rId13"/>
          <w:pgSz w:w="11906" w:h="16838" w:code="9"/>
          <w:pgMar w:top="1667" w:right="851" w:bottom="1701" w:left="567" w:header="113" w:footer="204" w:gutter="0"/>
          <w:pgNumType w:start="1"/>
          <w:cols w:space="720"/>
          <w:formProt w:val="0"/>
          <w:docGrid w:linePitch="299"/>
        </w:sectPr>
      </w:pPr>
      <w:bookmarkStart w:id="7" w:name="_Toc317240206"/>
      <w:bookmarkStart w:id="8" w:name="_Toc349644471"/>
      <w:bookmarkStart w:id="9" w:name="_Toc350847066"/>
      <w:bookmarkStart w:id="10" w:name="_Toc350847608"/>
      <w:bookmarkStart w:id="11" w:name="_Toc352678161"/>
      <w:bookmarkEnd w:id="6"/>
      <w:bookmarkEnd w:id="5"/>
      <w:bookmarkEnd w:id="4"/>
      <w:bookmarkEnd w:id="3"/>
      <w:bookmarkEnd w:id="2"/>
      <w:bookmarkEnd w:id="1"/>
      <w:r>
        <w:rPr>
          <w:lang w:val="en-US"/>
        </w:rPr>
        <w:tab/>
      </w:r>
    </w:p>
    <w:p w:rsidR="001B5B27" w:rsidRDefault="002F08B4" w:rsidP="002F08B4">
      <w:pPr>
        <w:pStyle w:val="Heading1"/>
      </w:pPr>
      <w:bookmarkStart w:id="12" w:name="_Toc515733504"/>
      <w:bookmarkEnd w:id="7"/>
      <w:bookmarkEnd w:id="8"/>
      <w:bookmarkEnd w:id="9"/>
      <w:bookmarkEnd w:id="10"/>
      <w:bookmarkEnd w:id="11"/>
      <w:r w:rsidRPr="002F08B4">
        <w:lastRenderedPageBreak/>
        <w:t>Executive Summary</w:t>
      </w:r>
      <w:bookmarkEnd w:id="12"/>
    </w:p>
    <w:p w:rsidR="00FB72A8" w:rsidRDefault="00CD5428" w:rsidP="00CD5428">
      <w:r>
        <w:t xml:space="preserve">Today world inflation is increasing 8 percentage per annum as per data provided by the </w:t>
      </w:r>
      <w:r w:rsidR="00FB72A8">
        <w:t xml:space="preserve">government. With earning whatever you have done always in short fall basically middle class group have to compromise life in somewhere .So to generate guaranteed revenue from the equity market the product named </w:t>
      </w:r>
      <w:proofErr w:type="spellStart"/>
      <w:r w:rsidR="007A677E">
        <w:rPr>
          <w:lang w:val="en-US"/>
        </w:rPr>
        <w:t>EagleEYe</w:t>
      </w:r>
      <w:proofErr w:type="spellEnd"/>
      <w:r w:rsidR="007A677E">
        <w:t xml:space="preserve"> </w:t>
      </w:r>
      <w:r w:rsidR="00FB72A8">
        <w:t>took birth it starts from 8 month before still in crawling stage. The major objective of the product tap the middle class group with minimum of amount of investment and at the end give some return which more than bank saving from equity or stock market .This new trading software is intended for trading as well analyse the data for</w:t>
      </w:r>
      <w:r w:rsidR="0062234F">
        <w:t xml:space="preserve"> short and long term</w:t>
      </w:r>
      <w:r w:rsidR="00FB72A8">
        <w:t xml:space="preserve"> investment in </w:t>
      </w:r>
      <w:r w:rsidR="0062234F">
        <w:t xml:space="preserve">Indian </w:t>
      </w:r>
      <w:r w:rsidR="00FB72A8">
        <w:t xml:space="preserve">equity market. </w:t>
      </w:r>
    </w:p>
    <w:p w:rsidR="00FB72A8" w:rsidRDefault="00FB72A8" w:rsidP="00CD5428"/>
    <w:p w:rsidR="00CD5428" w:rsidRPr="00CD5428" w:rsidRDefault="00FB72A8" w:rsidP="00CD5428">
      <w:r>
        <w:t xml:space="preserve">   </w:t>
      </w:r>
    </w:p>
    <w:p w:rsidR="00D117D7" w:rsidRDefault="00E24C18" w:rsidP="00D117D7">
      <w:pPr>
        <w:pStyle w:val="Heading1"/>
        <w:rPr>
          <w:lang w:val="en-US"/>
        </w:rPr>
      </w:pPr>
      <w:bookmarkStart w:id="13" w:name="_Toc515733505"/>
      <w:r>
        <w:rPr>
          <w:lang w:val="en-US"/>
        </w:rPr>
        <w:lastRenderedPageBreak/>
        <w:t xml:space="preserve">Architecture OF </w:t>
      </w:r>
      <w:proofErr w:type="spellStart"/>
      <w:r>
        <w:rPr>
          <w:lang w:val="en-US"/>
        </w:rPr>
        <w:t>Eagle</w:t>
      </w:r>
      <w:r w:rsidR="007A677E">
        <w:rPr>
          <w:lang w:val="en-US"/>
        </w:rPr>
        <w:t>EYe</w:t>
      </w:r>
      <w:bookmarkEnd w:id="13"/>
      <w:proofErr w:type="spellEnd"/>
      <w:r>
        <w:rPr>
          <w:lang w:val="en-US"/>
        </w:rPr>
        <w:t xml:space="preserve"> </w:t>
      </w:r>
    </w:p>
    <w:p w:rsidR="00D117D7" w:rsidRPr="00D117D7" w:rsidRDefault="00D117D7" w:rsidP="00D117D7">
      <w:pPr>
        <w:pStyle w:val="Heading2"/>
        <w:rPr>
          <w:lang w:val="en-US"/>
        </w:rPr>
      </w:pPr>
      <w:bookmarkStart w:id="14" w:name="_Toc515733506"/>
      <w:r w:rsidRPr="00D117D7">
        <w:rPr>
          <w:lang w:val="en-US"/>
        </w:rPr>
        <w:t>Overview</w:t>
      </w:r>
      <w:bookmarkEnd w:id="14"/>
    </w:p>
    <w:p w:rsidR="00D117D7" w:rsidRDefault="00D117D7" w:rsidP="00D117D7">
      <w:pPr>
        <w:pStyle w:val="PictureCenter"/>
        <w:keepNext/>
      </w:pPr>
    </w:p>
    <w:p w:rsidR="00E24C18" w:rsidRDefault="00E24C18" w:rsidP="00E24C18">
      <w:pPr>
        <w:pStyle w:val="ListBullet"/>
        <w:numPr>
          <w:ilvl w:val="0"/>
          <w:numId w:val="0"/>
        </w:numPr>
        <w:ind w:left="1800" w:hanging="360"/>
        <w:rPr>
          <w:lang w:val="en-US"/>
        </w:rPr>
      </w:pPr>
      <w:r>
        <w:rPr>
          <w:lang w:val="en-US"/>
        </w:rPr>
        <w:t xml:space="preserve">The eagle eye monitor the data form the stock exchange NSE in real time manner with time frame of 8 minute interval. </w:t>
      </w:r>
    </w:p>
    <w:p w:rsidR="008C7C93" w:rsidRDefault="008C7C93" w:rsidP="00E24C18">
      <w:pPr>
        <w:pStyle w:val="ListBullet"/>
        <w:numPr>
          <w:ilvl w:val="0"/>
          <w:numId w:val="0"/>
        </w:numPr>
        <w:ind w:left="1800" w:hanging="360"/>
        <w:rPr>
          <w:lang w:val="en-US"/>
        </w:rPr>
      </w:pPr>
    </w:p>
    <w:p w:rsidR="008C7C93" w:rsidRPr="005A649E" w:rsidRDefault="008C7C93" w:rsidP="00E24C18">
      <w:pPr>
        <w:pStyle w:val="ListBullet"/>
        <w:numPr>
          <w:ilvl w:val="0"/>
          <w:numId w:val="0"/>
        </w:numPr>
        <w:ind w:left="1800" w:hanging="360"/>
        <w:rPr>
          <w:b/>
          <w:i/>
          <w:lang w:val="en-US"/>
        </w:rPr>
      </w:pPr>
      <w:proofErr w:type="spellStart"/>
      <w:r w:rsidRPr="005A649E">
        <w:rPr>
          <w:b/>
          <w:i/>
          <w:lang w:val="en-US"/>
        </w:rPr>
        <w:t>OverView</w:t>
      </w:r>
      <w:proofErr w:type="spellEnd"/>
      <w:r w:rsidRPr="005A649E">
        <w:rPr>
          <w:b/>
          <w:i/>
          <w:lang w:val="en-US"/>
        </w:rPr>
        <w:t xml:space="preserve"> </w:t>
      </w:r>
      <w:proofErr w:type="gramStart"/>
      <w:r w:rsidRPr="005A649E">
        <w:rPr>
          <w:b/>
          <w:i/>
          <w:lang w:val="en-US"/>
        </w:rPr>
        <w:t>Of</w:t>
      </w:r>
      <w:proofErr w:type="gramEnd"/>
      <w:r w:rsidRPr="005A649E">
        <w:rPr>
          <w:b/>
          <w:i/>
          <w:lang w:val="en-US"/>
        </w:rPr>
        <w:t xml:space="preserve"> </w:t>
      </w:r>
      <w:proofErr w:type="spellStart"/>
      <w:r w:rsidR="005A649E">
        <w:rPr>
          <w:b/>
          <w:i/>
          <w:lang w:val="en-US"/>
        </w:rPr>
        <w:t>EagleEYe</w:t>
      </w:r>
      <w:proofErr w:type="spellEnd"/>
      <w:r w:rsidRPr="005A649E">
        <w:rPr>
          <w:b/>
          <w:i/>
          <w:lang w:val="en-US"/>
        </w:rPr>
        <w:t xml:space="preserve"> architecture.</w:t>
      </w:r>
    </w:p>
    <w:p w:rsidR="00E24C18" w:rsidRDefault="00E24C18" w:rsidP="00E24C18">
      <w:pPr>
        <w:pStyle w:val="ListBullet"/>
        <w:numPr>
          <w:ilvl w:val="0"/>
          <w:numId w:val="0"/>
        </w:numPr>
        <w:ind w:left="1800" w:hanging="360"/>
        <w:rPr>
          <w:lang w:val="en-US"/>
        </w:rPr>
      </w:pPr>
    </w:p>
    <w:p w:rsidR="00E24C18" w:rsidRDefault="008C7C93" w:rsidP="008C7C93">
      <w:pPr>
        <w:pStyle w:val="ListBullet"/>
        <w:numPr>
          <w:ilvl w:val="0"/>
          <w:numId w:val="0"/>
        </w:numPr>
        <w:ind w:left="360" w:hanging="360"/>
        <w:rPr>
          <w:lang w:val="en-US"/>
        </w:rPr>
      </w:pPr>
      <w:r>
        <w:rPr>
          <w:noProof/>
          <w:lang w:val="en-US"/>
        </w:rPr>
        <w:drawing>
          <wp:inline distT="0" distB="0" distL="0" distR="0" wp14:anchorId="73C4EE70" wp14:editId="45D216A7">
            <wp:extent cx="6299835" cy="355663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3556635"/>
                    </a:xfrm>
                    <a:prstGeom prst="rect">
                      <a:avLst/>
                    </a:prstGeom>
                  </pic:spPr>
                </pic:pic>
              </a:graphicData>
            </a:graphic>
          </wp:inline>
        </w:drawing>
      </w:r>
    </w:p>
    <w:p w:rsidR="00E24C18" w:rsidRDefault="00E24C18" w:rsidP="00E24C18">
      <w:pPr>
        <w:pStyle w:val="ListBullet"/>
        <w:numPr>
          <w:ilvl w:val="0"/>
          <w:numId w:val="0"/>
        </w:numPr>
        <w:ind w:left="1800" w:hanging="360"/>
        <w:rPr>
          <w:lang w:val="en-US"/>
        </w:rPr>
      </w:pPr>
    </w:p>
    <w:p w:rsidR="008C7C93" w:rsidRDefault="008C7C93" w:rsidP="008C7C93">
      <w:pPr>
        <w:pStyle w:val="ListBullet"/>
        <w:numPr>
          <w:ilvl w:val="0"/>
          <w:numId w:val="0"/>
        </w:numPr>
        <w:ind w:left="1800" w:hanging="360"/>
        <w:rPr>
          <w:lang w:val="en-US"/>
        </w:rPr>
      </w:pPr>
      <w:r>
        <w:rPr>
          <w:lang w:val="en-US"/>
        </w:rPr>
        <w:t xml:space="preserve">Note: Currently 55 large cap stocks tracked by </w:t>
      </w:r>
      <w:proofErr w:type="spellStart"/>
      <w:r>
        <w:rPr>
          <w:lang w:val="en-US"/>
        </w:rPr>
        <w:t>EagleEYe</w:t>
      </w:r>
      <w:proofErr w:type="spellEnd"/>
      <w:r>
        <w:rPr>
          <w:lang w:val="en-US"/>
        </w:rPr>
        <w:t>.</w:t>
      </w:r>
    </w:p>
    <w:p w:rsidR="00E24C18" w:rsidRDefault="008C7C93" w:rsidP="00E24C18">
      <w:pPr>
        <w:pStyle w:val="ListBullet"/>
        <w:numPr>
          <w:ilvl w:val="0"/>
          <w:numId w:val="0"/>
        </w:numPr>
        <w:ind w:left="1800" w:hanging="360"/>
        <w:rPr>
          <w:lang w:val="en-US"/>
        </w:rPr>
      </w:pPr>
      <w:r>
        <w:rPr>
          <w:lang w:val="en-US"/>
        </w:rPr>
        <w:t xml:space="preserve">Currently we are using the database as oracle and in future free ware database can be replace like </w:t>
      </w:r>
      <w:proofErr w:type="spellStart"/>
      <w:r>
        <w:rPr>
          <w:lang w:val="en-US"/>
        </w:rPr>
        <w:t>mySql</w:t>
      </w:r>
      <w:proofErr w:type="spellEnd"/>
      <w:r>
        <w:rPr>
          <w:lang w:val="en-US"/>
        </w:rPr>
        <w:t xml:space="preserve"> Cassandra DB etc.</w:t>
      </w:r>
    </w:p>
    <w:p w:rsidR="005A649E" w:rsidRDefault="005A649E" w:rsidP="00E24C18">
      <w:pPr>
        <w:pStyle w:val="ListBullet"/>
        <w:numPr>
          <w:ilvl w:val="0"/>
          <w:numId w:val="0"/>
        </w:numPr>
        <w:ind w:left="1800" w:hanging="360"/>
        <w:rPr>
          <w:lang w:val="en-US"/>
        </w:rPr>
      </w:pPr>
    </w:p>
    <w:p w:rsidR="0062234F" w:rsidRDefault="005A649E" w:rsidP="00E24C18">
      <w:pPr>
        <w:pStyle w:val="ListBullet"/>
        <w:numPr>
          <w:ilvl w:val="0"/>
          <w:numId w:val="0"/>
        </w:numPr>
        <w:ind w:left="1800" w:hanging="360"/>
        <w:rPr>
          <w:lang w:val="en-US"/>
        </w:rPr>
      </w:pPr>
      <w:r>
        <w:rPr>
          <w:lang w:val="en-US"/>
        </w:rPr>
        <w:t xml:space="preserve">Technology used for </w:t>
      </w:r>
      <w:proofErr w:type="spellStart"/>
      <w:r>
        <w:rPr>
          <w:lang w:val="en-US"/>
        </w:rPr>
        <w:t>EagleEYe</w:t>
      </w:r>
      <w:proofErr w:type="spellEnd"/>
      <w:r>
        <w:rPr>
          <w:lang w:val="en-US"/>
        </w:rPr>
        <w:t xml:space="preserve">  </w:t>
      </w:r>
    </w:p>
    <w:p w:rsidR="0062234F" w:rsidRDefault="0062234F" w:rsidP="0062234F">
      <w:pPr>
        <w:pStyle w:val="ListBullet"/>
        <w:numPr>
          <w:ilvl w:val="0"/>
          <w:numId w:val="33"/>
        </w:numPr>
        <w:rPr>
          <w:lang w:val="en-US"/>
        </w:rPr>
      </w:pPr>
      <w:r>
        <w:rPr>
          <w:lang w:val="en-US"/>
        </w:rPr>
        <w:t xml:space="preserve">Oracle  12C XE version </w:t>
      </w:r>
    </w:p>
    <w:p w:rsidR="005A649E" w:rsidRDefault="0062234F" w:rsidP="0062234F">
      <w:pPr>
        <w:pStyle w:val="ListBullet"/>
        <w:numPr>
          <w:ilvl w:val="0"/>
          <w:numId w:val="33"/>
        </w:numPr>
        <w:rPr>
          <w:lang w:val="en-US"/>
        </w:rPr>
      </w:pPr>
      <w:r>
        <w:rPr>
          <w:lang w:val="en-US"/>
        </w:rPr>
        <w:t>Python 3.2</w:t>
      </w:r>
    </w:p>
    <w:p w:rsidR="008C7C93" w:rsidRDefault="005A649E" w:rsidP="00D26D16">
      <w:pPr>
        <w:pStyle w:val="Heading1"/>
        <w:rPr>
          <w:lang w:val="en-US"/>
        </w:rPr>
      </w:pPr>
      <w:bookmarkStart w:id="15" w:name="_Toc515733507"/>
      <w:r>
        <w:rPr>
          <w:lang w:val="en-US"/>
        </w:rPr>
        <w:lastRenderedPageBreak/>
        <w:t>Challenges</w:t>
      </w:r>
      <w:bookmarkEnd w:id="15"/>
      <w:r>
        <w:rPr>
          <w:lang w:val="en-US"/>
        </w:rPr>
        <w:t xml:space="preserve"> </w:t>
      </w:r>
    </w:p>
    <w:p w:rsidR="005A649E" w:rsidRDefault="005A649E" w:rsidP="005A649E">
      <w:pPr>
        <w:rPr>
          <w:lang w:val="en-US"/>
        </w:rPr>
      </w:pPr>
    </w:p>
    <w:p w:rsidR="005A649E" w:rsidRDefault="005A649E" w:rsidP="005A649E">
      <w:pPr>
        <w:rPr>
          <w:lang w:val="en-US"/>
        </w:rPr>
      </w:pPr>
      <w:r>
        <w:rPr>
          <w:lang w:val="en-US"/>
        </w:rPr>
        <w:t>Currently the data base is used as oracle hence it cannot be hosted in cloud plat form hence POC need to be done on successful POC completion need to migrate entire application in free ware database which can be hosted on cloud platform.</w:t>
      </w:r>
    </w:p>
    <w:p w:rsidR="005A649E" w:rsidRDefault="005A649E" w:rsidP="005A649E">
      <w:pPr>
        <w:rPr>
          <w:lang w:val="en-US"/>
        </w:rPr>
      </w:pPr>
      <w:r>
        <w:rPr>
          <w:lang w:val="en-US"/>
        </w:rPr>
        <w:t>Automated the manual data loading process using latest technology.</w:t>
      </w:r>
    </w:p>
    <w:p w:rsidR="005A649E" w:rsidRPr="005A649E" w:rsidRDefault="005A649E" w:rsidP="005A649E">
      <w:pPr>
        <w:rPr>
          <w:lang w:val="en-US"/>
        </w:rPr>
      </w:pPr>
    </w:p>
    <w:p w:rsidR="005A649E" w:rsidRDefault="005A649E" w:rsidP="00D26D16">
      <w:pPr>
        <w:pStyle w:val="Heading1"/>
        <w:rPr>
          <w:lang w:val="en-US"/>
        </w:rPr>
      </w:pPr>
      <w:bookmarkStart w:id="16" w:name="_Toc515733508"/>
      <w:r>
        <w:rPr>
          <w:lang w:val="en-US"/>
        </w:rPr>
        <w:lastRenderedPageBreak/>
        <w:t>Acronyms</w:t>
      </w:r>
      <w:bookmarkEnd w:id="16"/>
      <w:r>
        <w:rPr>
          <w:lang w:val="en-US"/>
        </w:rPr>
        <w:t xml:space="preserve"> </w:t>
      </w:r>
    </w:p>
    <w:p w:rsidR="005A649E" w:rsidRDefault="005A649E" w:rsidP="005A649E">
      <w:pPr>
        <w:rPr>
          <w:lang w:val="en-US"/>
        </w:rPr>
      </w:pPr>
      <w:r>
        <w:rPr>
          <w:lang w:val="en-US"/>
        </w:rPr>
        <w:t>NSE –National Stock Exchange.</w:t>
      </w:r>
    </w:p>
    <w:p w:rsidR="00D26D16" w:rsidRPr="00D26D16" w:rsidRDefault="005A649E" w:rsidP="005965CD">
      <w:pPr>
        <w:rPr>
          <w:lang w:val="en-US"/>
        </w:rPr>
      </w:pPr>
      <w:r>
        <w:rPr>
          <w:lang w:val="en-US"/>
        </w:rPr>
        <w:t xml:space="preserve">Equity Market- Share Market </w:t>
      </w:r>
    </w:p>
    <w:sectPr w:rsidR="00D26D16" w:rsidRPr="00D26D16" w:rsidSect="00E45821">
      <w:headerReference w:type="default" r:id="rId15"/>
      <w:footerReference w:type="default" r:id="rId16"/>
      <w:headerReference w:type="first" r:id="rId17"/>
      <w:footerReference w:type="first" r:id="rId18"/>
      <w:pgSz w:w="11906" w:h="16838" w:code="9"/>
      <w:pgMar w:top="1667" w:right="851" w:bottom="1701" w:left="1134" w:header="113" w:footer="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91D" w:rsidRDefault="0014691D" w:rsidP="008C75D6">
      <w:r>
        <w:separator/>
      </w:r>
    </w:p>
    <w:p w:rsidR="0014691D" w:rsidRDefault="0014691D" w:rsidP="008C75D6"/>
  </w:endnote>
  <w:endnote w:type="continuationSeparator" w:id="0">
    <w:p w:rsidR="0014691D" w:rsidRDefault="0014691D" w:rsidP="008C75D6">
      <w:r>
        <w:continuationSeparator/>
      </w:r>
    </w:p>
    <w:p w:rsidR="0014691D" w:rsidRDefault="0014691D" w:rsidP="008C75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Myriad Pro Light">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57" w:type="dxa"/>
      <w:tblInd w:w="-680" w:type="dxa"/>
      <w:tblBorders>
        <w:insideH w:val="single" w:sz="4" w:space="0" w:color="auto"/>
      </w:tblBorders>
      <w:tblLayout w:type="fixed"/>
      <w:tblCellMar>
        <w:left w:w="28" w:type="dxa"/>
        <w:right w:w="142" w:type="dxa"/>
      </w:tblCellMar>
      <w:tblLook w:val="0000" w:firstRow="0" w:lastRow="0" w:firstColumn="0" w:lastColumn="0" w:noHBand="0" w:noVBand="0"/>
    </w:tblPr>
    <w:tblGrid>
      <w:gridCol w:w="5529"/>
      <w:gridCol w:w="5528"/>
    </w:tblGrid>
    <w:tr w:rsidR="00FF01F7" w:rsidRPr="003B1DE3" w:rsidTr="00E629B4">
      <w:trPr>
        <w:cantSplit/>
        <w:trHeight w:hRule="exact" w:val="284"/>
      </w:trPr>
      <w:tc>
        <w:tcPr>
          <w:tcW w:w="5529" w:type="dxa"/>
          <w:tcBorders>
            <w:top w:val="single" w:sz="4" w:space="0" w:color="0F243E" w:themeColor="text2" w:themeShade="80"/>
            <w:bottom w:val="nil"/>
          </w:tcBorders>
          <w:vAlign w:val="bottom"/>
        </w:tcPr>
        <w:p w:rsidR="00FF01F7" w:rsidRPr="00EE14E0" w:rsidRDefault="00FF01F7" w:rsidP="00AF5B7E">
          <w:pPr>
            <w:pStyle w:val="Headerfooter"/>
            <w:jc w:val="left"/>
            <w:rPr>
              <w:color w:val="0F243E" w:themeColor="text2" w:themeShade="80"/>
            </w:rPr>
          </w:pPr>
          <w:r w:rsidRPr="003B1DE3">
            <w:rPr>
              <w:color w:val="0F243E" w:themeColor="text2" w:themeShade="80"/>
            </w:rPr>
            <w:t xml:space="preserve">Tecnotree Corporation </w:t>
          </w:r>
          <w:r w:rsidRPr="003B1DE3">
            <w:rPr>
              <w:color w:val="0F243E" w:themeColor="text2" w:themeShade="80"/>
            </w:rPr>
            <w:fldChar w:fldCharType="begin"/>
          </w:r>
          <w:r w:rsidRPr="003B1DE3">
            <w:rPr>
              <w:color w:val="0F243E" w:themeColor="text2" w:themeShade="80"/>
            </w:rPr>
            <w:instrText xml:space="preserve"> TIME  \@ "yyyy"  \* MERGEFORMAT </w:instrText>
          </w:r>
          <w:r w:rsidRPr="003B1DE3">
            <w:rPr>
              <w:color w:val="0F243E" w:themeColor="text2" w:themeShade="80"/>
            </w:rPr>
            <w:fldChar w:fldCharType="separate"/>
          </w:r>
          <w:r w:rsidR="00071AAE">
            <w:rPr>
              <w:noProof/>
              <w:color w:val="0F243E" w:themeColor="text2" w:themeShade="80"/>
            </w:rPr>
            <w:t>2018</w:t>
          </w:r>
          <w:r w:rsidRPr="003B1DE3">
            <w:rPr>
              <w:color w:val="0F243E" w:themeColor="text2" w:themeShade="80"/>
            </w:rPr>
            <w:fldChar w:fldCharType="end"/>
          </w:r>
        </w:p>
      </w:tc>
      <w:tc>
        <w:tcPr>
          <w:tcW w:w="5528" w:type="dxa"/>
          <w:tcBorders>
            <w:top w:val="single" w:sz="4" w:space="0" w:color="0F243E" w:themeColor="text2" w:themeShade="80"/>
            <w:bottom w:val="nil"/>
          </w:tcBorders>
          <w:shd w:val="clear" w:color="auto" w:fill="auto"/>
          <w:tcMar>
            <w:right w:w="142" w:type="dxa"/>
          </w:tcMar>
          <w:vAlign w:val="bottom"/>
        </w:tcPr>
        <w:p w:rsidR="00FF01F7" w:rsidRPr="003B1DE3" w:rsidRDefault="0014691D" w:rsidP="0055152E">
          <w:pPr>
            <w:pStyle w:val="Headerfooter"/>
            <w:rPr>
              <w:color w:val="0F243E" w:themeColor="text2" w:themeShade="80"/>
            </w:rPr>
          </w:pPr>
          <w:sdt>
            <w:sdtPr>
              <w:rPr>
                <w:bCs/>
                <w:color w:val="0F243E" w:themeColor="text2" w:themeShade="80"/>
              </w:rPr>
              <w:alias w:val="Document Number"/>
              <w:tag w:val="Document_x0020_Number"/>
              <w:id w:val="-260067855"/>
              <w:placeholder>
                <w:docPart w:val="5E102F03727B4A3B93868BAC606537D2"/>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Number[1]" w:storeItemID="{86B2CC0E-81A1-4F75-8235-413F42551C1E}"/>
              <w:text/>
            </w:sdtPr>
            <w:sdtEndPr/>
            <w:sdtContent>
              <w:r w:rsidR="00071AAE">
                <w:rPr>
                  <w:bCs/>
                  <w:color w:val="0F243E" w:themeColor="text2" w:themeShade="80"/>
                </w:rPr>
                <w:t>7007347</w:t>
              </w:r>
            </w:sdtContent>
          </w:sdt>
          <w:r w:rsidR="00FF01F7" w:rsidRPr="003B1DE3">
            <w:rPr>
              <w:bCs/>
              <w:color w:val="0F243E" w:themeColor="text2" w:themeShade="80"/>
            </w:rPr>
            <w:t>/</w:t>
          </w:r>
          <w:sdt>
            <w:sdtPr>
              <w:rPr>
                <w:bCs/>
                <w:color w:val="0F243E" w:themeColor="text2" w:themeShade="80"/>
              </w:rPr>
              <w:alias w:val="Document Version"/>
              <w:tag w:val="Document_x0020_Version"/>
              <w:id w:val="1343436303"/>
              <w:placeholder>
                <w:docPart w:val="51D8937E11584F4C87939288242EBF91"/>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Version[1]" w:storeItemID="{86B2CC0E-81A1-4F75-8235-413F42551C1E}"/>
              <w:text/>
            </w:sdtPr>
            <w:sdtEndPr/>
            <w:sdtContent>
              <w:r w:rsidR="002F08B4">
                <w:rPr>
                  <w:bCs/>
                  <w:color w:val="0F243E" w:themeColor="text2" w:themeShade="80"/>
                  <w:lang w:val="en-US"/>
                </w:rPr>
                <w:t>0.2</w:t>
              </w:r>
            </w:sdtContent>
          </w:sdt>
        </w:p>
      </w:tc>
    </w:tr>
    <w:tr w:rsidR="00FF01F7" w:rsidRPr="003B1DE3" w:rsidTr="002A2DF5">
      <w:trPr>
        <w:cantSplit/>
        <w:trHeight w:val="284"/>
      </w:trPr>
      <w:tc>
        <w:tcPr>
          <w:tcW w:w="5529" w:type="dxa"/>
          <w:tcBorders>
            <w:top w:val="nil"/>
            <w:bottom w:val="nil"/>
          </w:tcBorders>
          <w:vAlign w:val="bottom"/>
        </w:tcPr>
        <w:p w:rsidR="00FF01F7" w:rsidRPr="003B1DE3" w:rsidRDefault="00FF01F7" w:rsidP="005307F3">
          <w:pPr>
            <w:pStyle w:val="Headerfooter"/>
            <w:jc w:val="left"/>
            <w:rPr>
              <w:color w:val="0F243E" w:themeColor="text2" w:themeShade="80"/>
            </w:rPr>
          </w:pPr>
        </w:p>
      </w:tc>
      <w:sdt>
        <w:sdtPr>
          <w:rPr>
            <w:color w:val="0F243E" w:themeColor="text2" w:themeShade="80"/>
          </w:rPr>
          <w:alias w:val="Document Status"/>
          <w:tag w:val="Document_x0020_Status"/>
          <w:id w:val="561604914"/>
          <w:placeholder>
            <w:docPart w:val="86AEB2684DB142F1B33121C571DFBA2B"/>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Status[1]" w:storeItemID="{86B2CC0E-81A1-4F75-8235-413F42551C1E}"/>
          <w:dropDownList w:lastValue="Draft">
            <w:listItem w:value="[Document Status]"/>
          </w:dropDownList>
        </w:sdtPr>
        <w:sdtEndPr/>
        <w:sdtContent>
          <w:tc>
            <w:tcPr>
              <w:tcW w:w="5528" w:type="dxa"/>
              <w:tcBorders>
                <w:top w:val="nil"/>
                <w:bottom w:val="nil"/>
              </w:tcBorders>
              <w:shd w:val="clear" w:color="auto" w:fill="auto"/>
              <w:vAlign w:val="bottom"/>
            </w:tcPr>
            <w:p w:rsidR="00FF01F7" w:rsidRPr="003B1DE3" w:rsidRDefault="002F08B4" w:rsidP="005307F3">
              <w:pPr>
                <w:pStyle w:val="Headerfooter"/>
                <w:rPr>
                  <w:color w:val="0F243E" w:themeColor="text2" w:themeShade="80"/>
                </w:rPr>
              </w:pPr>
              <w:r>
                <w:rPr>
                  <w:color w:val="0F243E" w:themeColor="text2" w:themeShade="80"/>
                  <w:lang w:val="en-US"/>
                </w:rPr>
                <w:t>Draft</w:t>
              </w:r>
            </w:p>
          </w:tc>
        </w:sdtContent>
      </w:sdt>
    </w:tr>
  </w:tbl>
  <w:p w:rsidR="00FF01F7" w:rsidRDefault="00FF01F7" w:rsidP="00290DBF">
    <w:pPr>
      <w:pStyle w:val="Normalleft"/>
    </w:pPr>
    <w:r>
      <w:rPr>
        <w:noProof/>
        <w:lang w:val="en-US"/>
      </w:rPr>
      <w:drawing>
        <wp:anchor distT="0" distB="0" distL="114300" distR="114300" simplePos="0" relativeHeight="251663360" behindDoc="1" locked="0" layoutInCell="1" allowOverlap="1" wp14:anchorId="084F2446" wp14:editId="5F2F4CFF">
          <wp:simplePos x="0" y="0"/>
          <wp:positionH relativeFrom="column">
            <wp:posOffset>-2496820</wp:posOffset>
          </wp:positionH>
          <wp:positionV relativeFrom="paragraph">
            <wp:posOffset>9994265</wp:posOffset>
          </wp:positionV>
          <wp:extent cx="10118725" cy="741680"/>
          <wp:effectExtent l="0" t="0" r="0" b="1270"/>
          <wp:wrapNone/>
          <wp:docPr id="8"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1" locked="0" layoutInCell="1" allowOverlap="1" wp14:anchorId="34A9BBFD" wp14:editId="6E9D9B38">
          <wp:simplePos x="0" y="0"/>
          <wp:positionH relativeFrom="column">
            <wp:posOffset>-2496820</wp:posOffset>
          </wp:positionH>
          <wp:positionV relativeFrom="paragraph">
            <wp:posOffset>9994265</wp:posOffset>
          </wp:positionV>
          <wp:extent cx="10118725" cy="741680"/>
          <wp:effectExtent l="0" t="0" r="0" b="1270"/>
          <wp:wrapNone/>
          <wp:docPr id="7"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14:anchorId="2F58AA08" wp14:editId="777FC3F4">
          <wp:simplePos x="0" y="0"/>
          <wp:positionH relativeFrom="column">
            <wp:posOffset>-2496820</wp:posOffset>
          </wp:positionH>
          <wp:positionV relativeFrom="paragraph">
            <wp:posOffset>9994265</wp:posOffset>
          </wp:positionV>
          <wp:extent cx="10118725" cy="741680"/>
          <wp:effectExtent l="0" t="0" r="0" b="1270"/>
          <wp:wrapNone/>
          <wp:docPr id="6"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7216" behindDoc="1" locked="0" layoutInCell="1" allowOverlap="1" wp14:anchorId="7B8D59AE" wp14:editId="78B653BB">
          <wp:simplePos x="0" y="0"/>
          <wp:positionH relativeFrom="column">
            <wp:posOffset>-2496820</wp:posOffset>
          </wp:positionH>
          <wp:positionV relativeFrom="paragraph">
            <wp:posOffset>9994265</wp:posOffset>
          </wp:positionV>
          <wp:extent cx="10118725" cy="7416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8725" cy="74168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57" w:type="dxa"/>
      <w:tblInd w:w="-680" w:type="dxa"/>
      <w:tblBorders>
        <w:insideH w:val="single" w:sz="4" w:space="0" w:color="auto"/>
      </w:tblBorders>
      <w:tblLayout w:type="fixed"/>
      <w:tblCellMar>
        <w:left w:w="28" w:type="dxa"/>
        <w:right w:w="142" w:type="dxa"/>
      </w:tblCellMar>
      <w:tblLook w:val="0000" w:firstRow="0" w:lastRow="0" w:firstColumn="0" w:lastColumn="0" w:noHBand="0" w:noVBand="0"/>
    </w:tblPr>
    <w:tblGrid>
      <w:gridCol w:w="5529"/>
      <w:gridCol w:w="5528"/>
    </w:tblGrid>
    <w:tr w:rsidR="00FF01F7" w:rsidRPr="00EE14E0" w:rsidTr="00387561">
      <w:trPr>
        <w:cantSplit/>
        <w:trHeight w:hRule="exact" w:val="284"/>
      </w:trPr>
      <w:tc>
        <w:tcPr>
          <w:tcW w:w="5529" w:type="dxa"/>
          <w:tcBorders>
            <w:top w:val="single" w:sz="4" w:space="0" w:color="auto"/>
            <w:bottom w:val="nil"/>
          </w:tcBorders>
          <w:vAlign w:val="bottom"/>
        </w:tcPr>
        <w:p w:rsidR="00FF01F7" w:rsidRPr="00EE14E0" w:rsidRDefault="00FF01F7" w:rsidP="00AF5B7E">
          <w:pPr>
            <w:pStyle w:val="Headerfooter"/>
            <w:jc w:val="left"/>
            <w:rPr>
              <w:color w:val="0F243E" w:themeColor="text2" w:themeShade="80"/>
            </w:rPr>
          </w:pPr>
          <w:r w:rsidRPr="00021453">
            <w:rPr>
              <w:color w:val="0F243E" w:themeColor="text2" w:themeShade="80"/>
            </w:rPr>
            <w:t xml:space="preserve">Tecnotree Corporation </w:t>
          </w:r>
          <w:r w:rsidRPr="00021453">
            <w:rPr>
              <w:color w:val="0F243E" w:themeColor="text2" w:themeShade="80"/>
            </w:rPr>
            <w:fldChar w:fldCharType="begin"/>
          </w:r>
          <w:r w:rsidRPr="00021453">
            <w:rPr>
              <w:color w:val="0F243E" w:themeColor="text2" w:themeShade="80"/>
            </w:rPr>
            <w:instrText xml:space="preserve"> TIME  \@ "yyyy"  \* MERGEFORMAT </w:instrText>
          </w:r>
          <w:r w:rsidRPr="00021453">
            <w:rPr>
              <w:color w:val="0F243E" w:themeColor="text2" w:themeShade="80"/>
            </w:rPr>
            <w:fldChar w:fldCharType="separate"/>
          </w:r>
          <w:r w:rsidR="00071AAE">
            <w:rPr>
              <w:noProof/>
              <w:color w:val="0F243E" w:themeColor="text2" w:themeShade="80"/>
            </w:rPr>
            <w:t>2018</w:t>
          </w:r>
          <w:r w:rsidRPr="00021453">
            <w:rPr>
              <w:color w:val="0F243E" w:themeColor="text2" w:themeShade="80"/>
            </w:rPr>
            <w:fldChar w:fldCharType="end"/>
          </w:r>
        </w:p>
      </w:tc>
      <w:tc>
        <w:tcPr>
          <w:tcW w:w="5528" w:type="dxa"/>
          <w:tcBorders>
            <w:top w:val="single" w:sz="4" w:space="0" w:color="auto"/>
            <w:bottom w:val="nil"/>
          </w:tcBorders>
          <w:shd w:val="clear" w:color="auto" w:fill="auto"/>
          <w:tcMar>
            <w:right w:w="142" w:type="dxa"/>
          </w:tcMar>
          <w:vAlign w:val="bottom"/>
        </w:tcPr>
        <w:p w:rsidR="00FF01F7" w:rsidRPr="00021453" w:rsidRDefault="0014691D" w:rsidP="0055152E">
          <w:pPr>
            <w:pStyle w:val="Headerfooter"/>
            <w:rPr>
              <w:color w:val="0F243E" w:themeColor="text2" w:themeShade="80"/>
            </w:rPr>
          </w:pPr>
          <w:sdt>
            <w:sdtPr>
              <w:rPr>
                <w:bCs/>
                <w:color w:val="0F243E" w:themeColor="text2" w:themeShade="80"/>
              </w:rPr>
              <w:alias w:val="Document Number"/>
              <w:tag w:val="Document_x0020_Number"/>
              <w:id w:val="-398603907"/>
              <w:placeholder>
                <w:docPart w:val="C0B905CA02824EE9BFD2F16FC9100EEB"/>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Number[1]" w:storeItemID="{86B2CC0E-81A1-4F75-8235-413F42551C1E}"/>
              <w:text/>
            </w:sdtPr>
            <w:sdtEndPr/>
            <w:sdtContent>
              <w:r w:rsidR="00071AAE">
                <w:rPr>
                  <w:bCs/>
                  <w:color w:val="0F243E" w:themeColor="text2" w:themeShade="80"/>
                </w:rPr>
                <w:t>7007347</w:t>
              </w:r>
            </w:sdtContent>
          </w:sdt>
          <w:r w:rsidR="00FF01F7" w:rsidRPr="00021453">
            <w:rPr>
              <w:bCs/>
              <w:color w:val="0F243E" w:themeColor="text2" w:themeShade="80"/>
            </w:rPr>
            <w:t>/</w:t>
          </w:r>
          <w:sdt>
            <w:sdtPr>
              <w:rPr>
                <w:bCs/>
                <w:color w:val="0F243E" w:themeColor="text2" w:themeShade="80"/>
              </w:rPr>
              <w:alias w:val="Document Version"/>
              <w:tag w:val="Document_x0020_Version"/>
              <w:id w:val="-515761304"/>
              <w:placeholder>
                <w:docPart w:val="E8DC3C2123644AB984ABD1B9105934C4"/>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Version[1]" w:storeItemID="{86B2CC0E-81A1-4F75-8235-413F42551C1E}"/>
              <w:text/>
            </w:sdtPr>
            <w:sdtEndPr/>
            <w:sdtContent>
              <w:r w:rsidR="002F08B4">
                <w:rPr>
                  <w:bCs/>
                  <w:color w:val="0F243E" w:themeColor="text2" w:themeShade="80"/>
                  <w:lang w:val="en-US"/>
                </w:rPr>
                <w:t>0.2</w:t>
              </w:r>
            </w:sdtContent>
          </w:sdt>
        </w:p>
      </w:tc>
    </w:tr>
    <w:tr w:rsidR="00FF01F7" w:rsidRPr="00EE14E0" w:rsidTr="00387561">
      <w:trPr>
        <w:cantSplit/>
        <w:trHeight w:hRule="exact" w:val="284"/>
      </w:trPr>
      <w:tc>
        <w:tcPr>
          <w:tcW w:w="5529" w:type="dxa"/>
          <w:tcBorders>
            <w:top w:val="nil"/>
            <w:bottom w:val="nil"/>
          </w:tcBorders>
          <w:vAlign w:val="bottom"/>
        </w:tcPr>
        <w:p w:rsidR="00FF01F7" w:rsidRPr="00021453" w:rsidRDefault="00FF01F7" w:rsidP="00AF5B7E">
          <w:pPr>
            <w:pStyle w:val="Headerfooter"/>
            <w:jc w:val="left"/>
            <w:rPr>
              <w:color w:val="0F243E" w:themeColor="text2" w:themeShade="80"/>
            </w:rPr>
          </w:pPr>
        </w:p>
      </w:tc>
      <w:sdt>
        <w:sdtPr>
          <w:rPr>
            <w:bCs/>
            <w:color w:val="0F243E" w:themeColor="text2" w:themeShade="80"/>
          </w:rPr>
          <w:alias w:val="Document Status"/>
          <w:tag w:val="Document_x0020_Status"/>
          <w:id w:val="1656959031"/>
          <w:placeholder>
            <w:docPart w:val="FCE324D650BC473A993CAD4E71AD7457"/>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ocument_x0020_Status[1]" w:storeItemID="{86B2CC0E-81A1-4F75-8235-413F42551C1E}"/>
          <w:dropDownList w:lastValue="Draft">
            <w:listItem w:value="[Document Status]"/>
          </w:dropDownList>
        </w:sdtPr>
        <w:sdtEndPr/>
        <w:sdtContent>
          <w:tc>
            <w:tcPr>
              <w:tcW w:w="5528" w:type="dxa"/>
              <w:tcBorders>
                <w:top w:val="nil"/>
                <w:bottom w:val="nil"/>
              </w:tcBorders>
              <w:shd w:val="clear" w:color="auto" w:fill="auto"/>
              <w:tcMar>
                <w:right w:w="142" w:type="dxa"/>
              </w:tcMar>
              <w:vAlign w:val="bottom"/>
            </w:tcPr>
            <w:p w:rsidR="00FF01F7" w:rsidRDefault="002F08B4" w:rsidP="00D6693B">
              <w:pPr>
                <w:pStyle w:val="Headerfooter"/>
                <w:rPr>
                  <w:bCs/>
                  <w:color w:val="0F243E" w:themeColor="text2" w:themeShade="80"/>
                </w:rPr>
              </w:pPr>
              <w:r>
                <w:rPr>
                  <w:bCs/>
                  <w:color w:val="0F243E" w:themeColor="text2" w:themeShade="80"/>
                  <w:lang w:val="en-US"/>
                </w:rPr>
                <w:t>Draft</w:t>
              </w:r>
            </w:p>
          </w:tc>
        </w:sdtContent>
      </w:sdt>
    </w:tr>
  </w:tbl>
  <w:p w:rsidR="00FF01F7" w:rsidRDefault="00FF01F7" w:rsidP="00E4582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91D" w:rsidRDefault="0014691D" w:rsidP="008C75D6">
      <w:r>
        <w:separator/>
      </w:r>
    </w:p>
  </w:footnote>
  <w:footnote w:type="continuationSeparator" w:id="0">
    <w:p w:rsidR="0014691D" w:rsidRDefault="0014691D" w:rsidP="008C75D6">
      <w:r>
        <w:continuationSeparator/>
      </w:r>
    </w:p>
    <w:p w:rsidR="0014691D" w:rsidRDefault="0014691D" w:rsidP="008C75D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57" w:type="dxa"/>
      <w:tblInd w:w="-28" w:type="dxa"/>
      <w:tblLayout w:type="fixed"/>
      <w:tblCellMar>
        <w:left w:w="28" w:type="dxa"/>
        <w:right w:w="28" w:type="dxa"/>
      </w:tblCellMar>
      <w:tblLook w:val="0000" w:firstRow="0" w:lastRow="0" w:firstColumn="0" w:lastColumn="0" w:noHBand="0" w:noVBand="0"/>
    </w:tblPr>
    <w:tblGrid>
      <w:gridCol w:w="5541"/>
      <w:gridCol w:w="5516"/>
    </w:tblGrid>
    <w:tr w:rsidR="00FF01F7" w:rsidRPr="000875FC" w:rsidTr="00387561">
      <w:tc>
        <w:tcPr>
          <w:tcW w:w="11057" w:type="dxa"/>
          <w:gridSpan w:val="2"/>
        </w:tcPr>
        <w:p w:rsidR="00FF01F7" w:rsidRPr="000875FC" w:rsidRDefault="00FF01F7" w:rsidP="00387561">
          <w:pPr>
            <w:pStyle w:val="Headerfooter"/>
          </w:pPr>
        </w:p>
      </w:tc>
    </w:tr>
    <w:tr w:rsidR="00FF01F7" w:rsidRPr="00554DC8" w:rsidTr="00387561">
      <w:trPr>
        <w:trHeight w:val="360"/>
      </w:trPr>
      <w:tc>
        <w:tcPr>
          <w:tcW w:w="11057" w:type="dxa"/>
          <w:gridSpan w:val="2"/>
        </w:tcPr>
        <w:p w:rsidR="00FF01F7" w:rsidRPr="00E60B0C" w:rsidRDefault="00FF01F7" w:rsidP="00387561">
          <w:pPr>
            <w:pStyle w:val="Normalleft"/>
            <w:jc w:val="right"/>
          </w:pPr>
          <w:r>
            <w:rPr>
              <w:sz w:val="20"/>
            </w:rPr>
            <w:fldChar w:fldCharType="begin"/>
          </w:r>
          <w:r>
            <w:rPr>
              <w:sz w:val="20"/>
            </w:rPr>
            <w:instrText xml:space="preserve"> PAGE  \* roman  \* MERGEFORMAT </w:instrText>
          </w:r>
          <w:r>
            <w:rPr>
              <w:sz w:val="20"/>
            </w:rPr>
            <w:fldChar w:fldCharType="separate"/>
          </w:r>
          <w:r w:rsidR="00831495">
            <w:rPr>
              <w:noProof/>
              <w:sz w:val="20"/>
            </w:rPr>
            <w:t>i</w:t>
          </w:r>
          <w:r>
            <w:rPr>
              <w:sz w:val="20"/>
            </w:rPr>
            <w:fldChar w:fldCharType="end"/>
          </w:r>
        </w:p>
      </w:tc>
    </w:tr>
    <w:tr w:rsidR="00FF01F7" w:rsidRPr="00554DC8" w:rsidTr="00387561">
      <w:trPr>
        <w:trHeight w:val="360"/>
      </w:trPr>
      <w:tc>
        <w:tcPr>
          <w:tcW w:w="11057" w:type="dxa"/>
          <w:gridSpan w:val="2"/>
        </w:tcPr>
        <w:p w:rsidR="00FF01F7" w:rsidRPr="00EE14E0" w:rsidRDefault="00FF01F7" w:rsidP="00387561">
          <w:pPr>
            <w:pStyle w:val="Headerfooter"/>
            <w:tabs>
              <w:tab w:val="left" w:pos="7200"/>
            </w:tabs>
            <w:jc w:val="left"/>
            <w:rPr>
              <w:color w:val="0F243E" w:themeColor="text2" w:themeShade="80"/>
            </w:rPr>
          </w:pPr>
          <w:r w:rsidRPr="00EE14E0">
            <w:rPr>
              <w:color w:val="0F243E" w:themeColor="text2" w:themeShade="80"/>
            </w:rPr>
            <w:tab/>
          </w:r>
        </w:p>
      </w:tc>
    </w:tr>
    <w:tr w:rsidR="00FF01F7" w:rsidRPr="00554DC8" w:rsidTr="00387561">
      <w:tc>
        <w:tcPr>
          <w:tcW w:w="5541" w:type="dxa"/>
          <w:tcBorders>
            <w:bottom w:val="single" w:sz="4" w:space="0" w:color="auto"/>
          </w:tcBorders>
        </w:tcPr>
        <w:p w:rsidR="00FF01F7" w:rsidRPr="003B1DE3" w:rsidRDefault="00071AAE" w:rsidP="00BB66E4">
          <w:pPr>
            <w:pStyle w:val="Headerfooter"/>
            <w:jc w:val="left"/>
            <w:rPr>
              <w:color w:val="0F243E" w:themeColor="text2" w:themeShade="80"/>
              <w:lang w:val="en-US"/>
            </w:rPr>
          </w:pPr>
          <w:r>
            <w:rPr>
              <w:lang w:val="en-US"/>
            </w:rPr>
            <w:t xml:space="preserve">Feature Descriptions of new Trading decision System </w:t>
          </w:r>
        </w:p>
      </w:tc>
      <w:tc>
        <w:tcPr>
          <w:tcW w:w="5516" w:type="dxa"/>
          <w:tcBorders>
            <w:bottom w:val="single" w:sz="4" w:space="0" w:color="auto"/>
          </w:tcBorders>
        </w:tcPr>
        <w:p w:rsidR="00FF01F7" w:rsidRPr="00EE14E0" w:rsidRDefault="00FF01F7" w:rsidP="00BB66E4">
          <w:pPr>
            <w:pStyle w:val="Headerfooter"/>
            <w:rPr>
              <w:color w:val="0F243E" w:themeColor="text2" w:themeShade="80"/>
            </w:rPr>
          </w:pPr>
          <w:r w:rsidRPr="00EE14E0">
            <w:rPr>
              <w:color w:val="0F243E" w:themeColor="text2" w:themeShade="80"/>
            </w:rPr>
            <w:t xml:space="preserve"> </w:t>
          </w:r>
          <w:sdt>
            <w:sdtPr>
              <w:alias w:val="Distribution Level"/>
              <w:tag w:val="Distribution_x0020_Level"/>
              <w:id w:val="-1843540482"/>
              <w:placeholder>
                <w:docPart w:val="5B10057DC17B406CA3FCDD4BC189B81D"/>
              </w:placeholder>
              <w:dataBinding w:prefixMappings="xmlns:ns0='http://schemas.microsoft.com/office/2006/metadata/properties' xmlns:ns1='http://www.w3.org/2001/XMLSchema-instance' xmlns:ns2='http://schemas.microsoft.com/office/infopath/2007/PartnerControls' xmlns:ns3='ec777be1-77bd-43aa-a901-a64efe561af8' xmlns:ns4='764e71dc-eb91-467f-8bcf-1559b8da20db' xmlns:ns5='06c3f7b8-f44c-41b4-b5f8-14caa5d0a29a' " w:xpath="/ns0:properties[1]/documentManagement[1]/ns4:Distribution_x0020_Level[1]" w:storeItemID="{86B2CC0E-81A1-4F75-8235-413F42551C1E}"/>
              <w:dropDownList w:lastValue="Customer">
                <w:listItem w:value="[Distribution Level]"/>
              </w:dropDownList>
            </w:sdtPr>
            <w:sdtEndPr/>
            <w:sdtContent>
              <w:r>
                <w:rPr>
                  <w:lang w:val="en-US"/>
                </w:rPr>
                <w:t>Customer</w:t>
              </w:r>
            </w:sdtContent>
          </w:sdt>
        </w:p>
      </w:tc>
    </w:tr>
  </w:tbl>
  <w:p w:rsidR="00FF01F7" w:rsidRPr="00ED217A" w:rsidRDefault="00FF01F7" w:rsidP="00387561">
    <w:pPr>
      <w:pStyle w:val="Header"/>
      <w:tabs>
        <w:tab w:val="right" w:pos="10488"/>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1F7" w:rsidRDefault="00FF01F7" w:rsidP="00465F3A">
    <w:pPr>
      <w:pStyle w:val="Header"/>
      <w:tabs>
        <w:tab w:val="left" w:pos="3402"/>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57" w:type="dxa"/>
      <w:tblInd w:w="-680" w:type="dxa"/>
      <w:tblLayout w:type="fixed"/>
      <w:tblCellMar>
        <w:left w:w="28" w:type="dxa"/>
        <w:right w:w="28" w:type="dxa"/>
      </w:tblCellMar>
      <w:tblLook w:val="0000" w:firstRow="0" w:lastRow="0" w:firstColumn="0" w:lastColumn="0" w:noHBand="0" w:noVBand="0"/>
    </w:tblPr>
    <w:tblGrid>
      <w:gridCol w:w="5642"/>
      <w:gridCol w:w="5415"/>
    </w:tblGrid>
    <w:tr w:rsidR="00FF01F7" w:rsidRPr="00E629B4" w:rsidTr="00882086">
      <w:tc>
        <w:tcPr>
          <w:tcW w:w="11057" w:type="dxa"/>
          <w:gridSpan w:val="2"/>
        </w:tcPr>
        <w:p w:rsidR="00FF01F7" w:rsidRPr="00E629B4" w:rsidRDefault="00FF01F7" w:rsidP="006179A8">
          <w:pPr>
            <w:pStyle w:val="Headerfooter"/>
            <w:rPr>
              <w:color w:val="0F243E" w:themeColor="text2" w:themeShade="80"/>
            </w:rPr>
          </w:pPr>
        </w:p>
      </w:tc>
    </w:tr>
    <w:tr w:rsidR="00FF01F7" w:rsidRPr="00E629B4" w:rsidTr="00882086">
      <w:trPr>
        <w:trHeight w:val="360"/>
      </w:trPr>
      <w:tc>
        <w:tcPr>
          <w:tcW w:w="11057" w:type="dxa"/>
          <w:gridSpan w:val="2"/>
        </w:tcPr>
        <w:p w:rsidR="00FF01F7" w:rsidRPr="00AF5B7E" w:rsidRDefault="00FF01F7" w:rsidP="006179A8">
          <w:pPr>
            <w:pStyle w:val="Normalleft"/>
            <w:jc w:val="right"/>
            <w:rPr>
              <w:color w:val="0F243E" w:themeColor="text2" w:themeShade="80"/>
              <w:sz w:val="20"/>
            </w:rPr>
          </w:pPr>
          <w:r w:rsidRPr="00AF5B7E">
            <w:rPr>
              <w:color w:val="0F243E" w:themeColor="text2" w:themeShade="80"/>
              <w:sz w:val="20"/>
            </w:rPr>
            <w:fldChar w:fldCharType="begin"/>
          </w:r>
          <w:r w:rsidRPr="00AF5B7E">
            <w:rPr>
              <w:color w:val="0F243E" w:themeColor="text2" w:themeShade="80"/>
              <w:sz w:val="20"/>
            </w:rPr>
            <w:instrText xml:space="preserve"> PAGE \* Arabic \* MERGEFORMAT </w:instrText>
          </w:r>
          <w:r w:rsidRPr="00AF5B7E">
            <w:rPr>
              <w:color w:val="0F243E" w:themeColor="text2" w:themeShade="80"/>
              <w:sz w:val="20"/>
            </w:rPr>
            <w:fldChar w:fldCharType="separate"/>
          </w:r>
          <w:r w:rsidR="00831495">
            <w:rPr>
              <w:noProof/>
              <w:color w:val="0F243E" w:themeColor="text2" w:themeShade="80"/>
              <w:sz w:val="20"/>
            </w:rPr>
            <w:t>4</w:t>
          </w:r>
          <w:r w:rsidRPr="00AF5B7E">
            <w:rPr>
              <w:color w:val="0F243E" w:themeColor="text2" w:themeShade="80"/>
              <w:sz w:val="20"/>
            </w:rPr>
            <w:fldChar w:fldCharType="end"/>
          </w:r>
        </w:p>
      </w:tc>
    </w:tr>
    <w:tr w:rsidR="00FF01F7" w:rsidRPr="00E629B4" w:rsidTr="00882086">
      <w:trPr>
        <w:trHeight w:val="360"/>
      </w:trPr>
      <w:tc>
        <w:tcPr>
          <w:tcW w:w="11057" w:type="dxa"/>
          <w:gridSpan w:val="2"/>
        </w:tcPr>
        <w:p w:rsidR="00FF01F7" w:rsidRPr="00E629B4" w:rsidRDefault="00FF01F7" w:rsidP="006179A8">
          <w:pPr>
            <w:pStyle w:val="Headerfooter"/>
            <w:rPr>
              <w:color w:val="0F243E" w:themeColor="text2" w:themeShade="80"/>
            </w:rPr>
          </w:pPr>
        </w:p>
      </w:tc>
    </w:tr>
    <w:tr w:rsidR="00FF01F7" w:rsidRPr="003B1DE3" w:rsidTr="00E629B4">
      <w:tc>
        <w:tcPr>
          <w:tcW w:w="5642" w:type="dxa"/>
          <w:tcBorders>
            <w:bottom w:val="single" w:sz="4" w:space="0" w:color="0F243E" w:themeColor="text2" w:themeShade="80"/>
          </w:tcBorders>
        </w:tcPr>
        <w:p w:rsidR="00FF01F7" w:rsidRPr="003B1DE3" w:rsidRDefault="00CD5428" w:rsidP="00BB66E4">
          <w:pPr>
            <w:pStyle w:val="Headerfooter"/>
            <w:jc w:val="left"/>
            <w:rPr>
              <w:color w:val="0F243E" w:themeColor="text2" w:themeShade="80"/>
            </w:rPr>
          </w:pPr>
          <w:r>
            <w:rPr>
              <w:color w:val="0F243E" w:themeColor="text2" w:themeShade="80"/>
              <w:lang w:val="en-US"/>
            </w:rPr>
            <w:t xml:space="preserve">Business Process Document </w:t>
          </w:r>
        </w:p>
      </w:tc>
      <w:tc>
        <w:tcPr>
          <w:tcW w:w="5415" w:type="dxa"/>
          <w:tcBorders>
            <w:bottom w:val="single" w:sz="4" w:space="0" w:color="0F243E" w:themeColor="text2" w:themeShade="80"/>
          </w:tcBorders>
        </w:tcPr>
        <w:p w:rsidR="00FF01F7" w:rsidRPr="003B1DE3" w:rsidRDefault="00FF01F7" w:rsidP="00810440">
          <w:pPr>
            <w:pStyle w:val="Headerfooter"/>
            <w:rPr>
              <w:color w:val="0F243E" w:themeColor="text2" w:themeShade="80"/>
            </w:rPr>
          </w:pPr>
          <w:r w:rsidRPr="003B1DE3">
            <w:rPr>
              <w:color w:val="0F243E" w:themeColor="text2" w:themeShade="80"/>
            </w:rPr>
            <w:t xml:space="preserve"> </w:t>
          </w:r>
          <w:sdt>
            <w:sdtPr>
              <w:rPr>
                <w:color w:val="0F243E" w:themeColor="text2" w:themeShade="80"/>
              </w:rPr>
              <w:alias w:val="Distribution Level"/>
              <w:tag w:val="DIstribution_x0020_Level"/>
              <w:id w:val="-1873527837"/>
              <w:placeholder>
                <w:docPart w:val="94B7CDD8479842EBAB57685A8807FDF8"/>
              </w:placeholder>
              <w:showingPlcHdr/>
              <w:dataBinding w:prefixMappings="xmlns:ns0='http://schemas.microsoft.com/office/2006/metadata/properties' xmlns:ns1='http://www.w3.org/2001/XMLSchema-instance' xmlns:ns2='http://schemas.microsoft.com/office/infopath/2007/PartnerControls' xmlns:ns3='808219ea-11f2-43b2-ae37-c81699bdc6e0' xmlns:ns4='5d80078f-3d34-44d6-b340-d790444b701e' " w:xpath="/ns0:properties[1]/documentManagement[1]/ns4:DIstribution_x0020_Level[1]" w:storeItemID="{86B2CC0E-81A1-4F75-8235-413F42551C1E}"/>
              <w:dropDownList>
                <w:listItem w:value="[Distribution Level]"/>
              </w:dropDownList>
            </w:sdtPr>
            <w:sdtEndPr/>
            <w:sdtContent>
              <w:r w:rsidR="005965CD" w:rsidRPr="004F0151">
                <w:rPr>
                  <w:rStyle w:val="PlaceholderText"/>
                </w:rPr>
                <w:t>[Distribution Level]</w:t>
              </w:r>
            </w:sdtContent>
          </w:sdt>
        </w:p>
      </w:tc>
    </w:tr>
  </w:tbl>
  <w:p w:rsidR="00FF01F7" w:rsidRPr="003B1DE3" w:rsidRDefault="00FF01F7" w:rsidP="00ED217A">
    <w:pPr>
      <w:pStyle w:val="Head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57" w:type="dxa"/>
      <w:tblInd w:w="-680" w:type="dxa"/>
      <w:tblLayout w:type="fixed"/>
      <w:tblCellMar>
        <w:left w:w="28" w:type="dxa"/>
        <w:right w:w="28" w:type="dxa"/>
      </w:tblCellMar>
      <w:tblLook w:val="0000" w:firstRow="0" w:lastRow="0" w:firstColumn="0" w:lastColumn="0" w:noHBand="0" w:noVBand="0"/>
    </w:tblPr>
    <w:tblGrid>
      <w:gridCol w:w="5541"/>
      <w:gridCol w:w="5516"/>
    </w:tblGrid>
    <w:tr w:rsidR="00FF01F7" w:rsidRPr="000875FC" w:rsidTr="00882086">
      <w:tc>
        <w:tcPr>
          <w:tcW w:w="11057" w:type="dxa"/>
          <w:gridSpan w:val="2"/>
        </w:tcPr>
        <w:p w:rsidR="00FF01F7" w:rsidRPr="000875FC" w:rsidRDefault="00FF01F7" w:rsidP="006179A8">
          <w:pPr>
            <w:pStyle w:val="Headerfooter"/>
          </w:pPr>
        </w:p>
      </w:tc>
    </w:tr>
    <w:tr w:rsidR="00FF01F7" w:rsidRPr="00554DC8" w:rsidTr="00882086">
      <w:trPr>
        <w:trHeight w:val="360"/>
      </w:trPr>
      <w:tc>
        <w:tcPr>
          <w:tcW w:w="11057" w:type="dxa"/>
          <w:gridSpan w:val="2"/>
        </w:tcPr>
        <w:p w:rsidR="00FF01F7" w:rsidRPr="00EF4644" w:rsidRDefault="00FF01F7" w:rsidP="006179A8">
          <w:pPr>
            <w:pStyle w:val="Normalleft"/>
            <w:jc w:val="right"/>
            <w:rPr>
              <w:sz w:val="20"/>
            </w:rPr>
          </w:pPr>
          <w:r w:rsidRPr="00EF4644">
            <w:rPr>
              <w:sz w:val="20"/>
            </w:rPr>
            <w:fldChar w:fldCharType="begin"/>
          </w:r>
          <w:r w:rsidRPr="00EF4644">
            <w:rPr>
              <w:sz w:val="20"/>
            </w:rPr>
            <w:instrText xml:space="preserve"> PAGE \* Arabic \* MERGEFORMAT </w:instrText>
          </w:r>
          <w:r w:rsidRPr="00EF4644">
            <w:rPr>
              <w:sz w:val="20"/>
            </w:rPr>
            <w:fldChar w:fldCharType="separate"/>
          </w:r>
          <w:r w:rsidR="00831495">
            <w:rPr>
              <w:noProof/>
              <w:sz w:val="20"/>
            </w:rPr>
            <w:t>1</w:t>
          </w:r>
          <w:r w:rsidRPr="00EF4644">
            <w:rPr>
              <w:sz w:val="20"/>
            </w:rPr>
            <w:fldChar w:fldCharType="end"/>
          </w:r>
        </w:p>
      </w:tc>
    </w:tr>
    <w:tr w:rsidR="00FF01F7" w:rsidRPr="00554DC8" w:rsidTr="00882086">
      <w:trPr>
        <w:trHeight w:val="360"/>
      </w:trPr>
      <w:tc>
        <w:tcPr>
          <w:tcW w:w="11057" w:type="dxa"/>
          <w:gridSpan w:val="2"/>
        </w:tcPr>
        <w:p w:rsidR="00FF01F7" w:rsidRPr="00EE14E0" w:rsidRDefault="00CD5428" w:rsidP="000E4F34">
          <w:pPr>
            <w:pStyle w:val="Headerfooter"/>
            <w:tabs>
              <w:tab w:val="left" w:pos="7200"/>
            </w:tabs>
            <w:jc w:val="left"/>
            <w:rPr>
              <w:color w:val="0F243E" w:themeColor="text2" w:themeShade="80"/>
            </w:rPr>
          </w:pPr>
          <w:r>
            <w:rPr>
              <w:color w:val="0F243E" w:themeColor="text2" w:themeShade="80"/>
            </w:rPr>
            <w:t xml:space="preserve">Business Process and architecture of trading system </w:t>
          </w:r>
        </w:p>
      </w:tc>
    </w:tr>
    <w:tr w:rsidR="00FF01F7" w:rsidRPr="00554DC8" w:rsidTr="0084034E">
      <w:tc>
        <w:tcPr>
          <w:tcW w:w="5541" w:type="dxa"/>
          <w:tcBorders>
            <w:bottom w:val="single" w:sz="4" w:space="0" w:color="auto"/>
          </w:tcBorders>
        </w:tcPr>
        <w:p w:rsidR="00FF01F7" w:rsidRPr="003B1DE3" w:rsidRDefault="00FF01F7" w:rsidP="00BB66E4">
          <w:pPr>
            <w:pStyle w:val="Headerfooter"/>
            <w:jc w:val="left"/>
            <w:rPr>
              <w:color w:val="0F243E" w:themeColor="text2" w:themeShade="80"/>
              <w:lang w:val="en-US"/>
            </w:rPr>
          </w:pPr>
        </w:p>
      </w:tc>
      <w:tc>
        <w:tcPr>
          <w:tcW w:w="5516" w:type="dxa"/>
          <w:tcBorders>
            <w:bottom w:val="single" w:sz="4" w:space="0" w:color="auto"/>
          </w:tcBorders>
        </w:tcPr>
        <w:p w:rsidR="00FF01F7" w:rsidRPr="00EE14E0" w:rsidRDefault="00FF01F7" w:rsidP="00BB66E4">
          <w:pPr>
            <w:pStyle w:val="Headerfooter"/>
            <w:rPr>
              <w:color w:val="0F243E" w:themeColor="text2" w:themeShade="80"/>
            </w:rPr>
          </w:pPr>
        </w:p>
      </w:tc>
    </w:tr>
  </w:tbl>
  <w:p w:rsidR="00FF01F7" w:rsidRPr="00ED217A" w:rsidRDefault="00FF01F7" w:rsidP="00ED2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C70888A"/>
    <w:lvl w:ilvl="0">
      <w:start w:val="1"/>
      <w:numFmt w:val="bullet"/>
      <w:pStyle w:val="ListBullet3"/>
      <w:lvlText w:val=""/>
      <w:lvlJc w:val="left"/>
      <w:pPr>
        <w:ind w:left="2520" w:hanging="360"/>
      </w:pPr>
      <w:rPr>
        <w:rFonts w:ascii="Wingdings" w:hAnsi="Wingdings" w:hint="default"/>
        <w:sz w:val="24"/>
        <w:szCs w:val="24"/>
      </w:rPr>
    </w:lvl>
  </w:abstractNum>
  <w:abstractNum w:abstractNumId="1" w15:restartNumberingAfterBreak="0">
    <w:nsid w:val="FFFFFF83"/>
    <w:multiLevelType w:val="singleLevel"/>
    <w:tmpl w:val="0AA810E6"/>
    <w:lvl w:ilvl="0">
      <w:start w:val="1"/>
      <w:numFmt w:val="bullet"/>
      <w:pStyle w:val="ListBullet2"/>
      <w:lvlText w:val=""/>
      <w:lvlJc w:val="left"/>
      <w:pPr>
        <w:tabs>
          <w:tab w:val="num" w:pos="2495"/>
        </w:tabs>
        <w:ind w:left="2495" w:hanging="397"/>
      </w:pPr>
      <w:rPr>
        <w:rFonts w:ascii="Symbol" w:hAnsi="Symbol" w:hint="default"/>
        <w:b/>
        <w:i w:val="0"/>
        <w:sz w:val="24"/>
        <w:szCs w:val="24"/>
      </w:rPr>
    </w:lvl>
  </w:abstractNum>
  <w:abstractNum w:abstractNumId="2" w15:restartNumberingAfterBreak="0">
    <w:nsid w:val="FFFFFF89"/>
    <w:multiLevelType w:val="singleLevel"/>
    <w:tmpl w:val="C9F8EB30"/>
    <w:lvl w:ilvl="0">
      <w:start w:val="1"/>
      <w:numFmt w:val="bullet"/>
      <w:pStyle w:val="ListBullet"/>
      <w:lvlText w:val=""/>
      <w:lvlJc w:val="left"/>
      <w:pPr>
        <w:tabs>
          <w:tab w:val="num" w:pos="2098"/>
        </w:tabs>
        <w:ind w:left="2098" w:hanging="397"/>
      </w:pPr>
      <w:rPr>
        <w:rFonts w:ascii="Symbol" w:hAnsi="Symbol" w:hint="default"/>
        <w:sz w:val="20"/>
        <w:szCs w:val="20"/>
      </w:rPr>
    </w:lvl>
  </w:abstractNum>
  <w:abstractNum w:abstractNumId="3" w15:restartNumberingAfterBreak="0">
    <w:nsid w:val="150471C2"/>
    <w:multiLevelType w:val="multilevel"/>
    <w:tmpl w:val="532089B8"/>
    <w:styleLink w:val="Appendices"/>
    <w:lvl w:ilvl="0">
      <w:start w:val="1"/>
      <w:numFmt w:val="decimal"/>
      <w:pStyle w:val="AppHeading1"/>
      <w:lvlText w:val="A%1"/>
      <w:lvlJc w:val="left"/>
      <w:pPr>
        <w:ind w:left="1440" w:hanging="1440"/>
      </w:pPr>
      <w:rPr>
        <w:rFonts w:hint="default"/>
      </w:rPr>
    </w:lvl>
    <w:lvl w:ilvl="1">
      <w:start w:val="1"/>
      <w:numFmt w:val="decimal"/>
      <w:pStyle w:val="AppHeading2"/>
      <w:lvlText w:val="A%1.%2"/>
      <w:lvlJc w:val="left"/>
      <w:pPr>
        <w:ind w:left="1440" w:hanging="1440"/>
      </w:pPr>
      <w:rPr>
        <w:rFonts w:hint="default"/>
      </w:rPr>
    </w:lvl>
    <w:lvl w:ilvl="2">
      <w:start w:val="1"/>
      <w:numFmt w:val="decimal"/>
      <w:pStyle w:val="AppHeading3"/>
      <w:lvlText w:val="A%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362BD4"/>
    <w:multiLevelType w:val="multilevel"/>
    <w:tmpl w:val="532089B8"/>
    <w:numStyleLink w:val="Appendices"/>
  </w:abstractNum>
  <w:abstractNum w:abstractNumId="5" w15:restartNumberingAfterBreak="0">
    <w:nsid w:val="20A5096D"/>
    <w:multiLevelType w:val="multilevel"/>
    <w:tmpl w:val="386AA82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080"/>
        </w:tabs>
        <w:ind w:left="576" w:hanging="576"/>
      </w:pPr>
      <w:rPr>
        <w:rFonts w:hint="default"/>
      </w:rPr>
    </w:lvl>
    <w:lvl w:ilvl="2">
      <w:start w:val="1"/>
      <w:numFmt w:val="decimal"/>
      <w:pStyle w:val="Heading3"/>
      <w:lvlText w:val="%1.%2.%3."/>
      <w:lvlJc w:val="left"/>
      <w:pPr>
        <w:tabs>
          <w:tab w:val="num" w:pos="1440"/>
        </w:tabs>
        <w:ind w:left="720" w:hanging="720"/>
      </w:pPr>
      <w:rPr>
        <w:rFonts w:hint="default"/>
      </w:rPr>
    </w:lvl>
    <w:lvl w:ilvl="3">
      <w:start w:val="1"/>
      <w:numFmt w:val="decimal"/>
      <w:pStyle w:val="Heading4"/>
      <w:lvlText w:val="%1.%2.%3.%4."/>
      <w:lvlJc w:val="left"/>
      <w:pPr>
        <w:tabs>
          <w:tab w:val="num" w:pos="1800"/>
        </w:tabs>
        <w:ind w:left="864" w:hanging="864"/>
      </w:pPr>
      <w:rPr>
        <w:rFonts w:hint="default"/>
      </w:rPr>
    </w:lvl>
    <w:lvl w:ilvl="4">
      <w:start w:val="1"/>
      <w:numFmt w:val="decimal"/>
      <w:pStyle w:val="Heading5"/>
      <w:lvlText w:val="%1.%2.%3.%4.%5."/>
      <w:lvlJc w:val="left"/>
      <w:pPr>
        <w:tabs>
          <w:tab w:val="num" w:pos="2160"/>
        </w:tabs>
        <w:ind w:left="1008" w:hanging="1008"/>
      </w:pPr>
      <w:rPr>
        <w:rFonts w:hint="default"/>
      </w:rPr>
    </w:lvl>
    <w:lvl w:ilvl="5">
      <w:start w:val="1"/>
      <w:numFmt w:val="decimal"/>
      <w:pStyle w:val="Heading6"/>
      <w:lvlText w:val="%1.%2.%3.%4.%5.%6."/>
      <w:lvlJc w:val="left"/>
      <w:pPr>
        <w:tabs>
          <w:tab w:val="num" w:pos="2520"/>
        </w:tabs>
        <w:ind w:left="1152" w:hanging="1152"/>
      </w:pPr>
      <w:rPr>
        <w:rFonts w:hint="default"/>
      </w:rPr>
    </w:lvl>
    <w:lvl w:ilvl="6">
      <w:start w:val="1"/>
      <w:numFmt w:val="decimal"/>
      <w:pStyle w:val="Heading7"/>
      <w:lvlText w:val="%1.%2.%3.%4.%5.%6.%7."/>
      <w:lvlJc w:val="left"/>
      <w:pPr>
        <w:tabs>
          <w:tab w:val="num" w:pos="2880"/>
        </w:tabs>
        <w:ind w:left="1296" w:hanging="1296"/>
      </w:pPr>
      <w:rPr>
        <w:rFonts w:hint="default"/>
      </w:rPr>
    </w:lvl>
    <w:lvl w:ilvl="7">
      <w:start w:val="1"/>
      <w:numFmt w:val="decimal"/>
      <w:pStyle w:val="Heading8"/>
      <w:lvlText w:val="%1.%2.%3.%4.%5.%6.%7.%8."/>
      <w:lvlJc w:val="left"/>
      <w:pPr>
        <w:tabs>
          <w:tab w:val="num" w:pos="3240"/>
        </w:tabs>
        <w:ind w:left="1440" w:hanging="1440"/>
      </w:pPr>
      <w:rPr>
        <w:rFonts w:hint="default"/>
      </w:rPr>
    </w:lvl>
    <w:lvl w:ilvl="8">
      <w:start w:val="1"/>
      <w:numFmt w:val="decimal"/>
      <w:pStyle w:val="Heading9"/>
      <w:lvlText w:val="%1.%2.%3.%4.%5.%6.%7.%8.%9."/>
      <w:lvlJc w:val="left"/>
      <w:pPr>
        <w:tabs>
          <w:tab w:val="num" w:pos="3960"/>
        </w:tabs>
        <w:ind w:left="1584" w:hanging="1584"/>
      </w:pPr>
      <w:rPr>
        <w:rFonts w:hint="default"/>
      </w:rPr>
    </w:lvl>
  </w:abstractNum>
  <w:abstractNum w:abstractNumId="6" w15:restartNumberingAfterBreak="0">
    <w:nsid w:val="297471BD"/>
    <w:multiLevelType w:val="hybridMultilevel"/>
    <w:tmpl w:val="615A280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66D3245"/>
    <w:multiLevelType w:val="hybridMultilevel"/>
    <w:tmpl w:val="AD309562"/>
    <w:lvl w:ilvl="0" w:tplc="84680EA8">
      <w:start w:val="1"/>
      <w:numFmt w:val="decimal"/>
      <w:pStyle w:val="TableListNumber"/>
      <w:lvlText w:val="%1."/>
      <w:lvlJc w:val="left"/>
      <w:pPr>
        <w:ind w:left="417" w:hanging="360"/>
      </w:pPr>
      <w:rPr>
        <w:rFonts w:hint="default"/>
        <w:sz w:val="20"/>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8" w15:restartNumberingAfterBreak="0">
    <w:nsid w:val="377D066D"/>
    <w:multiLevelType w:val="hybridMultilevel"/>
    <w:tmpl w:val="4ADE9F9C"/>
    <w:lvl w:ilvl="0" w:tplc="8E445BDC">
      <w:start w:val="1"/>
      <w:numFmt w:val="upperLetter"/>
      <w:lvlText w:val="Appendix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786F4B"/>
    <w:multiLevelType w:val="multilevel"/>
    <w:tmpl w:val="532089B8"/>
    <w:numStyleLink w:val="Appendices"/>
  </w:abstractNum>
  <w:abstractNum w:abstractNumId="10" w15:restartNumberingAfterBreak="0">
    <w:nsid w:val="3DD25211"/>
    <w:multiLevelType w:val="hybridMultilevel"/>
    <w:tmpl w:val="B204CCD4"/>
    <w:lvl w:ilvl="0" w:tplc="21AE932E">
      <w:start w:val="1"/>
      <w:numFmt w:val="upperRoman"/>
      <w:pStyle w:val="ListNumber3"/>
      <w:lvlText w:val="%1."/>
      <w:lvlJc w:val="left"/>
      <w:pPr>
        <w:ind w:left="2635" w:hanging="360"/>
      </w:pPr>
      <w:rPr>
        <w:rFonts w:ascii="Calibri" w:hAnsi="Calibri" w:hint="default"/>
        <w:b w:val="0"/>
        <w:i w:val="0"/>
        <w:sz w:val="22"/>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1CF5FB7"/>
    <w:multiLevelType w:val="hybridMultilevel"/>
    <w:tmpl w:val="0A1C147C"/>
    <w:lvl w:ilvl="0" w:tplc="3794A14A">
      <w:start w:val="1"/>
      <w:numFmt w:val="lowerLetter"/>
      <w:pStyle w:val="TableListNumber2"/>
      <w:lvlText w:val="%1)"/>
      <w:lvlJc w:val="left"/>
      <w:pPr>
        <w:ind w:left="791" w:hanging="360"/>
      </w:pPr>
      <w:rPr>
        <w:rFonts w:ascii="Calibri" w:hAnsi="Calibri" w:hint="default"/>
        <w:b w:val="0"/>
        <w:i w:val="0"/>
        <w:sz w:val="2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2" w15:restartNumberingAfterBreak="0">
    <w:nsid w:val="46590809"/>
    <w:multiLevelType w:val="multilevel"/>
    <w:tmpl w:val="532089B8"/>
    <w:numStyleLink w:val="Appendices"/>
  </w:abstractNum>
  <w:abstractNum w:abstractNumId="13" w15:restartNumberingAfterBreak="0">
    <w:nsid w:val="4B8F6542"/>
    <w:multiLevelType w:val="hybridMultilevel"/>
    <w:tmpl w:val="41781586"/>
    <w:lvl w:ilvl="0" w:tplc="00CCDCA6">
      <w:start w:val="1"/>
      <w:numFmt w:val="upperLetter"/>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9A0583"/>
    <w:multiLevelType w:val="hybridMultilevel"/>
    <w:tmpl w:val="45F66314"/>
    <w:lvl w:ilvl="0" w:tplc="012064D6">
      <w:start w:val="1"/>
      <w:numFmt w:val="decimal"/>
      <w:lvlText w:val="A%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5B3573"/>
    <w:multiLevelType w:val="hybridMultilevel"/>
    <w:tmpl w:val="55FAAA02"/>
    <w:lvl w:ilvl="0" w:tplc="039495EE">
      <w:start w:val="1"/>
      <w:numFmt w:val="decimal"/>
      <w:pStyle w:val="ListNumber"/>
      <w:lvlText w:val="%1."/>
      <w:lvlJc w:val="left"/>
      <w:pPr>
        <w:ind w:left="1800" w:hanging="360"/>
      </w:pPr>
      <w:rPr>
        <w:rFonts w:ascii="Calibri" w:hAnsi="Calibri" w:hint="default"/>
        <w:b w:val="0"/>
        <w:i w:val="0"/>
        <w:sz w:val="22"/>
      </w:rPr>
    </w:lvl>
    <w:lvl w:ilvl="1" w:tplc="040B0003" w:tentative="1">
      <w:start w:val="1"/>
      <w:numFmt w:val="lowerLetter"/>
      <w:lvlText w:val="%2."/>
      <w:lvlJc w:val="left"/>
      <w:pPr>
        <w:tabs>
          <w:tab w:val="num" w:pos="1440"/>
        </w:tabs>
        <w:ind w:left="1440" w:hanging="360"/>
      </w:pPr>
    </w:lvl>
    <w:lvl w:ilvl="2" w:tplc="040B0005" w:tentative="1">
      <w:start w:val="1"/>
      <w:numFmt w:val="lowerRoman"/>
      <w:lvlText w:val="%3."/>
      <w:lvlJc w:val="right"/>
      <w:pPr>
        <w:tabs>
          <w:tab w:val="num" w:pos="2160"/>
        </w:tabs>
        <w:ind w:left="2160" w:hanging="180"/>
      </w:pPr>
    </w:lvl>
    <w:lvl w:ilvl="3" w:tplc="040B0001" w:tentative="1">
      <w:start w:val="1"/>
      <w:numFmt w:val="decimal"/>
      <w:lvlText w:val="%4."/>
      <w:lvlJc w:val="left"/>
      <w:pPr>
        <w:tabs>
          <w:tab w:val="num" w:pos="2880"/>
        </w:tabs>
        <w:ind w:left="2880" w:hanging="360"/>
      </w:pPr>
    </w:lvl>
    <w:lvl w:ilvl="4" w:tplc="040B0003" w:tentative="1">
      <w:start w:val="1"/>
      <w:numFmt w:val="lowerLetter"/>
      <w:lvlText w:val="%5."/>
      <w:lvlJc w:val="left"/>
      <w:pPr>
        <w:tabs>
          <w:tab w:val="num" w:pos="3600"/>
        </w:tabs>
        <w:ind w:left="3600" w:hanging="360"/>
      </w:pPr>
    </w:lvl>
    <w:lvl w:ilvl="5" w:tplc="040B0005" w:tentative="1">
      <w:start w:val="1"/>
      <w:numFmt w:val="lowerRoman"/>
      <w:lvlText w:val="%6."/>
      <w:lvlJc w:val="right"/>
      <w:pPr>
        <w:tabs>
          <w:tab w:val="num" w:pos="4320"/>
        </w:tabs>
        <w:ind w:left="4320" w:hanging="180"/>
      </w:pPr>
    </w:lvl>
    <w:lvl w:ilvl="6" w:tplc="040B0001" w:tentative="1">
      <w:start w:val="1"/>
      <w:numFmt w:val="decimal"/>
      <w:lvlText w:val="%7."/>
      <w:lvlJc w:val="left"/>
      <w:pPr>
        <w:tabs>
          <w:tab w:val="num" w:pos="5040"/>
        </w:tabs>
        <w:ind w:left="5040" w:hanging="360"/>
      </w:pPr>
    </w:lvl>
    <w:lvl w:ilvl="7" w:tplc="040B0003" w:tentative="1">
      <w:start w:val="1"/>
      <w:numFmt w:val="lowerLetter"/>
      <w:lvlText w:val="%8."/>
      <w:lvlJc w:val="left"/>
      <w:pPr>
        <w:tabs>
          <w:tab w:val="num" w:pos="5760"/>
        </w:tabs>
        <w:ind w:left="5760" w:hanging="360"/>
      </w:pPr>
    </w:lvl>
    <w:lvl w:ilvl="8" w:tplc="040B0005" w:tentative="1">
      <w:start w:val="1"/>
      <w:numFmt w:val="lowerRoman"/>
      <w:lvlText w:val="%9."/>
      <w:lvlJc w:val="right"/>
      <w:pPr>
        <w:tabs>
          <w:tab w:val="num" w:pos="6480"/>
        </w:tabs>
        <w:ind w:left="6480" w:hanging="180"/>
      </w:pPr>
    </w:lvl>
  </w:abstractNum>
  <w:abstractNum w:abstractNumId="16" w15:restartNumberingAfterBreak="0">
    <w:nsid w:val="5C7127DF"/>
    <w:multiLevelType w:val="hybridMultilevel"/>
    <w:tmpl w:val="F1828CD6"/>
    <w:lvl w:ilvl="0" w:tplc="912E1286">
      <w:start w:val="1"/>
      <w:numFmt w:val="lowerLetter"/>
      <w:pStyle w:val="ListNumber2"/>
      <w:lvlText w:val="%1)"/>
      <w:lvlJc w:val="left"/>
      <w:pPr>
        <w:ind w:left="2160" w:hanging="360"/>
      </w:pPr>
      <w:rPr>
        <w:rFonts w:ascii="Calibri" w:hAnsi="Calibri" w:hint="default"/>
        <w:b w:val="0"/>
        <w:i w:val="0"/>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CF32766"/>
    <w:multiLevelType w:val="hybridMultilevel"/>
    <w:tmpl w:val="4F34E9E4"/>
    <w:lvl w:ilvl="0" w:tplc="A0B83DE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96317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277309"/>
    <w:multiLevelType w:val="hybridMultilevel"/>
    <w:tmpl w:val="C7349114"/>
    <w:lvl w:ilvl="0" w:tplc="A1107BD2">
      <w:start w:val="1"/>
      <w:numFmt w:val="bullet"/>
      <w:pStyle w:val="TableListBullet2"/>
      <w:lvlText w:val=""/>
      <w:lvlJc w:val="left"/>
      <w:pPr>
        <w:ind w:left="1210" w:hanging="360"/>
      </w:pPr>
      <w:rPr>
        <w:rFonts w:ascii="Symbol" w:hAnsi="Symbol" w:hint="default"/>
        <w:sz w:val="20"/>
        <w:szCs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15:restartNumberingAfterBreak="0">
    <w:nsid w:val="61BA58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FE0AC5"/>
    <w:multiLevelType w:val="hybridMultilevel"/>
    <w:tmpl w:val="D40C815C"/>
    <w:lvl w:ilvl="0" w:tplc="5B9CC812">
      <w:start w:val="1"/>
      <w:numFmt w:val="decimal"/>
      <w:pStyle w:val="ReferenceList"/>
      <w:lvlText w:val="/%1/"/>
      <w:lvlJc w:val="left"/>
      <w:pPr>
        <w:ind w:left="1800" w:hanging="36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7E5F6134"/>
    <w:multiLevelType w:val="multilevel"/>
    <w:tmpl w:val="532089B8"/>
    <w:numStyleLink w:val="Appendices"/>
  </w:abstractNum>
  <w:num w:numId="1">
    <w:abstractNumId w:val="2"/>
  </w:num>
  <w:num w:numId="2">
    <w:abstractNumId w:val="1"/>
  </w:num>
  <w:num w:numId="3">
    <w:abstractNumId w:val="0"/>
  </w:num>
  <w:num w:numId="4">
    <w:abstractNumId w:val="5"/>
  </w:num>
  <w:num w:numId="5">
    <w:abstractNumId w:val="15"/>
  </w:num>
  <w:num w:numId="6">
    <w:abstractNumId w:val="16"/>
  </w:num>
  <w:num w:numId="7">
    <w:abstractNumId w:val="10"/>
  </w:num>
  <w:num w:numId="8">
    <w:abstractNumId w:val="19"/>
  </w:num>
  <w:num w:numId="9">
    <w:abstractNumId w:val="7"/>
  </w:num>
  <w:num w:numId="10">
    <w:abstractNumId w:val="8"/>
  </w:num>
  <w:num w:numId="11">
    <w:abstractNumId w:val="21"/>
  </w:num>
  <w:num w:numId="12">
    <w:abstractNumId w:val="21"/>
    <w:lvlOverride w:ilvl="0">
      <w:startOverride w:val="1"/>
    </w:lvlOverride>
  </w:num>
  <w:num w:numId="13">
    <w:abstractNumId w:val="11"/>
  </w:num>
  <w:num w:numId="14">
    <w:abstractNumId w:val="16"/>
    <w:lvlOverride w:ilvl="0">
      <w:startOverride w:val="1"/>
    </w:lvlOverride>
  </w:num>
  <w:num w:numId="15">
    <w:abstractNumId w:val="15"/>
    <w:lvlOverride w:ilvl="0">
      <w:startOverride w:val="1"/>
    </w:lvlOverride>
  </w:num>
  <w:num w:numId="16">
    <w:abstractNumId w:val="14"/>
  </w:num>
  <w:num w:numId="17">
    <w:abstractNumId w:val="13"/>
  </w:num>
  <w:num w:numId="18">
    <w:abstractNumId w:val="17"/>
  </w:num>
  <w:num w:numId="19">
    <w:abstractNumId w:val="20"/>
  </w:num>
  <w:num w:numId="20">
    <w:abstractNumId w:val="3"/>
  </w:num>
  <w:num w:numId="21">
    <w:abstractNumId w:val="18"/>
  </w:num>
  <w:num w:numId="22">
    <w:abstractNumId w:val="12"/>
  </w:num>
  <w:num w:numId="23">
    <w:abstractNumId w:val="9"/>
    <w:lvlOverride w:ilvl="1">
      <w:lvl w:ilvl="1">
        <w:start w:val="1"/>
        <w:numFmt w:val="decimal"/>
        <w:lvlText w:val="A%2.%1"/>
        <w:lvlJc w:val="left"/>
        <w:pPr>
          <w:ind w:left="2008" w:hanging="1440"/>
        </w:pPr>
        <w:rPr>
          <w:rFonts w:hint="default"/>
        </w:rPr>
      </w:lvl>
    </w:lvlOverride>
  </w:num>
  <w:num w:numId="24">
    <w:abstractNumId w:val="4"/>
  </w:num>
  <w:num w:numId="25">
    <w:abstractNumId w:val="22"/>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144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wMzAzNjAwMTYwNTdX0lEKTi0uzszPAykwrAUAoUo0jCwAAAA="/>
  </w:docVars>
  <w:rsids>
    <w:rsidRoot w:val="00FF01F7"/>
    <w:rsid w:val="0000061E"/>
    <w:rsid w:val="000022A0"/>
    <w:rsid w:val="00003E7E"/>
    <w:rsid w:val="00004046"/>
    <w:rsid w:val="00004408"/>
    <w:rsid w:val="000070AF"/>
    <w:rsid w:val="000075BA"/>
    <w:rsid w:val="00010B72"/>
    <w:rsid w:val="0001272B"/>
    <w:rsid w:val="0001663B"/>
    <w:rsid w:val="00017D19"/>
    <w:rsid w:val="00017E18"/>
    <w:rsid w:val="00020898"/>
    <w:rsid w:val="00021453"/>
    <w:rsid w:val="00021498"/>
    <w:rsid w:val="000221D7"/>
    <w:rsid w:val="000230EF"/>
    <w:rsid w:val="000235E4"/>
    <w:rsid w:val="00025934"/>
    <w:rsid w:val="0003110C"/>
    <w:rsid w:val="00032218"/>
    <w:rsid w:val="000323D2"/>
    <w:rsid w:val="00033063"/>
    <w:rsid w:val="000337FF"/>
    <w:rsid w:val="00036216"/>
    <w:rsid w:val="00036359"/>
    <w:rsid w:val="000369E4"/>
    <w:rsid w:val="00037787"/>
    <w:rsid w:val="00037CC0"/>
    <w:rsid w:val="000410F6"/>
    <w:rsid w:val="000421C3"/>
    <w:rsid w:val="00042329"/>
    <w:rsid w:val="00043CA1"/>
    <w:rsid w:val="00045A17"/>
    <w:rsid w:val="00046449"/>
    <w:rsid w:val="00046A46"/>
    <w:rsid w:val="000504D7"/>
    <w:rsid w:val="00050603"/>
    <w:rsid w:val="00052577"/>
    <w:rsid w:val="00054644"/>
    <w:rsid w:val="000558CE"/>
    <w:rsid w:val="00055B8A"/>
    <w:rsid w:val="0006067F"/>
    <w:rsid w:val="00060772"/>
    <w:rsid w:val="000616D4"/>
    <w:rsid w:val="000623EB"/>
    <w:rsid w:val="00062C12"/>
    <w:rsid w:val="000646A4"/>
    <w:rsid w:val="0006692D"/>
    <w:rsid w:val="00066DD8"/>
    <w:rsid w:val="0007011F"/>
    <w:rsid w:val="00070BA7"/>
    <w:rsid w:val="000713F0"/>
    <w:rsid w:val="00071AAE"/>
    <w:rsid w:val="00071B81"/>
    <w:rsid w:val="00072092"/>
    <w:rsid w:val="000721B2"/>
    <w:rsid w:val="000722B5"/>
    <w:rsid w:val="000726B6"/>
    <w:rsid w:val="00072E24"/>
    <w:rsid w:val="00074E76"/>
    <w:rsid w:val="00077F15"/>
    <w:rsid w:val="00077FE7"/>
    <w:rsid w:val="000808B3"/>
    <w:rsid w:val="0008094E"/>
    <w:rsid w:val="00081FED"/>
    <w:rsid w:val="00083B0A"/>
    <w:rsid w:val="00085133"/>
    <w:rsid w:val="00085491"/>
    <w:rsid w:val="0008702C"/>
    <w:rsid w:val="0008707D"/>
    <w:rsid w:val="000875FC"/>
    <w:rsid w:val="00090171"/>
    <w:rsid w:val="00091955"/>
    <w:rsid w:val="00091A4A"/>
    <w:rsid w:val="00092245"/>
    <w:rsid w:val="0009436F"/>
    <w:rsid w:val="00094A25"/>
    <w:rsid w:val="000A0C6E"/>
    <w:rsid w:val="000A2112"/>
    <w:rsid w:val="000A2ADE"/>
    <w:rsid w:val="000A2D77"/>
    <w:rsid w:val="000A3443"/>
    <w:rsid w:val="000A3905"/>
    <w:rsid w:val="000A3A68"/>
    <w:rsid w:val="000A4B48"/>
    <w:rsid w:val="000A6702"/>
    <w:rsid w:val="000A678E"/>
    <w:rsid w:val="000A6828"/>
    <w:rsid w:val="000A7DB0"/>
    <w:rsid w:val="000B26CB"/>
    <w:rsid w:val="000B2C4E"/>
    <w:rsid w:val="000B32DF"/>
    <w:rsid w:val="000B551B"/>
    <w:rsid w:val="000B55B5"/>
    <w:rsid w:val="000B75EE"/>
    <w:rsid w:val="000C1B24"/>
    <w:rsid w:val="000C2D10"/>
    <w:rsid w:val="000C31B2"/>
    <w:rsid w:val="000C3438"/>
    <w:rsid w:val="000C47CC"/>
    <w:rsid w:val="000C7FB0"/>
    <w:rsid w:val="000D05D5"/>
    <w:rsid w:val="000D159F"/>
    <w:rsid w:val="000D1BB3"/>
    <w:rsid w:val="000D1E08"/>
    <w:rsid w:val="000D3CDA"/>
    <w:rsid w:val="000D3FEA"/>
    <w:rsid w:val="000D4012"/>
    <w:rsid w:val="000D5720"/>
    <w:rsid w:val="000D62B7"/>
    <w:rsid w:val="000D65C9"/>
    <w:rsid w:val="000D7524"/>
    <w:rsid w:val="000E04AC"/>
    <w:rsid w:val="000E27D7"/>
    <w:rsid w:val="000E2B30"/>
    <w:rsid w:val="000E4547"/>
    <w:rsid w:val="000E4B4D"/>
    <w:rsid w:val="000E4F34"/>
    <w:rsid w:val="000E6374"/>
    <w:rsid w:val="000F024C"/>
    <w:rsid w:val="000F1BD9"/>
    <w:rsid w:val="000F1BF5"/>
    <w:rsid w:val="000F24CC"/>
    <w:rsid w:val="000F2A75"/>
    <w:rsid w:val="000F539C"/>
    <w:rsid w:val="000F6AE9"/>
    <w:rsid w:val="000F7AD1"/>
    <w:rsid w:val="00100DE8"/>
    <w:rsid w:val="00102011"/>
    <w:rsid w:val="001039A8"/>
    <w:rsid w:val="00103DBA"/>
    <w:rsid w:val="00106156"/>
    <w:rsid w:val="00106DAF"/>
    <w:rsid w:val="001107CB"/>
    <w:rsid w:val="00111229"/>
    <w:rsid w:val="00112F7E"/>
    <w:rsid w:val="00113E8C"/>
    <w:rsid w:val="00115A02"/>
    <w:rsid w:val="00116592"/>
    <w:rsid w:val="00120378"/>
    <w:rsid w:val="00122007"/>
    <w:rsid w:val="0012401E"/>
    <w:rsid w:val="0012433A"/>
    <w:rsid w:val="00124CE8"/>
    <w:rsid w:val="00125878"/>
    <w:rsid w:val="001258F2"/>
    <w:rsid w:val="00126481"/>
    <w:rsid w:val="001265DB"/>
    <w:rsid w:val="00131E2F"/>
    <w:rsid w:val="00132A8D"/>
    <w:rsid w:val="00134E11"/>
    <w:rsid w:val="0013523A"/>
    <w:rsid w:val="0013538B"/>
    <w:rsid w:val="00137FC6"/>
    <w:rsid w:val="0014007A"/>
    <w:rsid w:val="00140F71"/>
    <w:rsid w:val="001416F0"/>
    <w:rsid w:val="0014188B"/>
    <w:rsid w:val="00142C77"/>
    <w:rsid w:val="00143C09"/>
    <w:rsid w:val="00143E21"/>
    <w:rsid w:val="001447E9"/>
    <w:rsid w:val="00145AE3"/>
    <w:rsid w:val="001462F7"/>
    <w:rsid w:val="0014691D"/>
    <w:rsid w:val="001470F9"/>
    <w:rsid w:val="00147C1E"/>
    <w:rsid w:val="00147E03"/>
    <w:rsid w:val="00150744"/>
    <w:rsid w:val="00150D66"/>
    <w:rsid w:val="001517A5"/>
    <w:rsid w:val="001521BB"/>
    <w:rsid w:val="00153E7A"/>
    <w:rsid w:val="00154836"/>
    <w:rsid w:val="0015637B"/>
    <w:rsid w:val="00156B4E"/>
    <w:rsid w:val="00160B99"/>
    <w:rsid w:val="00160E89"/>
    <w:rsid w:val="00161581"/>
    <w:rsid w:val="00161DEA"/>
    <w:rsid w:val="00162218"/>
    <w:rsid w:val="00164767"/>
    <w:rsid w:val="0016619B"/>
    <w:rsid w:val="001666C0"/>
    <w:rsid w:val="00166804"/>
    <w:rsid w:val="00166D51"/>
    <w:rsid w:val="00166D7E"/>
    <w:rsid w:val="0017022F"/>
    <w:rsid w:val="001723E4"/>
    <w:rsid w:val="00174423"/>
    <w:rsid w:val="00174A3F"/>
    <w:rsid w:val="001759B2"/>
    <w:rsid w:val="00177592"/>
    <w:rsid w:val="00177D27"/>
    <w:rsid w:val="00180CCD"/>
    <w:rsid w:val="00180E71"/>
    <w:rsid w:val="00183A41"/>
    <w:rsid w:val="00184023"/>
    <w:rsid w:val="00184651"/>
    <w:rsid w:val="00184AE4"/>
    <w:rsid w:val="0018556F"/>
    <w:rsid w:val="00185789"/>
    <w:rsid w:val="001858E9"/>
    <w:rsid w:val="001904B0"/>
    <w:rsid w:val="00190BA4"/>
    <w:rsid w:val="00191B3D"/>
    <w:rsid w:val="00192660"/>
    <w:rsid w:val="00194BAC"/>
    <w:rsid w:val="00194C26"/>
    <w:rsid w:val="00195F15"/>
    <w:rsid w:val="001A056D"/>
    <w:rsid w:val="001A133B"/>
    <w:rsid w:val="001A27EB"/>
    <w:rsid w:val="001A2CD1"/>
    <w:rsid w:val="001A445F"/>
    <w:rsid w:val="001A4460"/>
    <w:rsid w:val="001A69C5"/>
    <w:rsid w:val="001B0000"/>
    <w:rsid w:val="001B1239"/>
    <w:rsid w:val="001B133E"/>
    <w:rsid w:val="001B1E0A"/>
    <w:rsid w:val="001B2127"/>
    <w:rsid w:val="001B2FDE"/>
    <w:rsid w:val="001B440B"/>
    <w:rsid w:val="001B5B27"/>
    <w:rsid w:val="001B6AA4"/>
    <w:rsid w:val="001B7FA8"/>
    <w:rsid w:val="001C09CB"/>
    <w:rsid w:val="001C0BDD"/>
    <w:rsid w:val="001C0DC2"/>
    <w:rsid w:val="001C0F91"/>
    <w:rsid w:val="001C216B"/>
    <w:rsid w:val="001C256A"/>
    <w:rsid w:val="001C71F4"/>
    <w:rsid w:val="001D1564"/>
    <w:rsid w:val="001D25D0"/>
    <w:rsid w:val="001D4211"/>
    <w:rsid w:val="001D70C3"/>
    <w:rsid w:val="001D7164"/>
    <w:rsid w:val="001D75D2"/>
    <w:rsid w:val="001E10F5"/>
    <w:rsid w:val="001E304E"/>
    <w:rsid w:val="001E5E37"/>
    <w:rsid w:val="001E6EC6"/>
    <w:rsid w:val="001E7734"/>
    <w:rsid w:val="001E7FE6"/>
    <w:rsid w:val="001F1DBD"/>
    <w:rsid w:val="001F3B99"/>
    <w:rsid w:val="001F45C1"/>
    <w:rsid w:val="001F4D0B"/>
    <w:rsid w:val="001F50EE"/>
    <w:rsid w:val="001F51A0"/>
    <w:rsid w:val="001F5B30"/>
    <w:rsid w:val="001F5B6F"/>
    <w:rsid w:val="001F5FDF"/>
    <w:rsid w:val="001F66D8"/>
    <w:rsid w:val="001F6B37"/>
    <w:rsid w:val="002017E3"/>
    <w:rsid w:val="002024C9"/>
    <w:rsid w:val="00202500"/>
    <w:rsid w:val="00202681"/>
    <w:rsid w:val="00203116"/>
    <w:rsid w:val="00204F0E"/>
    <w:rsid w:val="002053D8"/>
    <w:rsid w:val="00205FEB"/>
    <w:rsid w:val="00206167"/>
    <w:rsid w:val="00206290"/>
    <w:rsid w:val="00206B73"/>
    <w:rsid w:val="00211809"/>
    <w:rsid w:val="00213E29"/>
    <w:rsid w:val="002144CB"/>
    <w:rsid w:val="00215465"/>
    <w:rsid w:val="002155EA"/>
    <w:rsid w:val="00215AE1"/>
    <w:rsid w:val="00217804"/>
    <w:rsid w:val="002178EB"/>
    <w:rsid w:val="002204D5"/>
    <w:rsid w:val="002206B4"/>
    <w:rsid w:val="00220A2D"/>
    <w:rsid w:val="00220CCE"/>
    <w:rsid w:val="002227B6"/>
    <w:rsid w:val="002229E1"/>
    <w:rsid w:val="00223CB2"/>
    <w:rsid w:val="00224E13"/>
    <w:rsid w:val="00225290"/>
    <w:rsid w:val="00225D3F"/>
    <w:rsid w:val="00230BFB"/>
    <w:rsid w:val="00231602"/>
    <w:rsid w:val="00232051"/>
    <w:rsid w:val="00232B78"/>
    <w:rsid w:val="00233BE8"/>
    <w:rsid w:val="00236534"/>
    <w:rsid w:val="00236C98"/>
    <w:rsid w:val="002374D5"/>
    <w:rsid w:val="002422DA"/>
    <w:rsid w:val="0024274E"/>
    <w:rsid w:val="002454D0"/>
    <w:rsid w:val="0024563A"/>
    <w:rsid w:val="002457A4"/>
    <w:rsid w:val="00245C28"/>
    <w:rsid w:val="002465EE"/>
    <w:rsid w:val="00246E12"/>
    <w:rsid w:val="00247399"/>
    <w:rsid w:val="002478ED"/>
    <w:rsid w:val="00250394"/>
    <w:rsid w:val="00251348"/>
    <w:rsid w:val="00251C78"/>
    <w:rsid w:val="0025359D"/>
    <w:rsid w:val="00253BD6"/>
    <w:rsid w:val="00255FDE"/>
    <w:rsid w:val="00262176"/>
    <w:rsid w:val="00262DCC"/>
    <w:rsid w:val="00263CF9"/>
    <w:rsid w:val="0026598C"/>
    <w:rsid w:val="0026701B"/>
    <w:rsid w:val="00270568"/>
    <w:rsid w:val="00271755"/>
    <w:rsid w:val="00272B31"/>
    <w:rsid w:val="002732E1"/>
    <w:rsid w:val="00273915"/>
    <w:rsid w:val="00274210"/>
    <w:rsid w:val="00276603"/>
    <w:rsid w:val="00277388"/>
    <w:rsid w:val="00282F44"/>
    <w:rsid w:val="00283CEE"/>
    <w:rsid w:val="00283D25"/>
    <w:rsid w:val="0028493C"/>
    <w:rsid w:val="00284FBB"/>
    <w:rsid w:val="00285B41"/>
    <w:rsid w:val="0028608A"/>
    <w:rsid w:val="002867F4"/>
    <w:rsid w:val="00286EB9"/>
    <w:rsid w:val="00287A60"/>
    <w:rsid w:val="00290DBF"/>
    <w:rsid w:val="002910B6"/>
    <w:rsid w:val="00291651"/>
    <w:rsid w:val="00294FD9"/>
    <w:rsid w:val="00295467"/>
    <w:rsid w:val="00295A70"/>
    <w:rsid w:val="002960E0"/>
    <w:rsid w:val="00296F9C"/>
    <w:rsid w:val="002A1993"/>
    <w:rsid w:val="002A1F4D"/>
    <w:rsid w:val="002A2DF5"/>
    <w:rsid w:val="002A32A3"/>
    <w:rsid w:val="002A3555"/>
    <w:rsid w:val="002A3C0D"/>
    <w:rsid w:val="002A3CB0"/>
    <w:rsid w:val="002A540A"/>
    <w:rsid w:val="002A57D1"/>
    <w:rsid w:val="002A59B0"/>
    <w:rsid w:val="002A68B0"/>
    <w:rsid w:val="002A707A"/>
    <w:rsid w:val="002B09AB"/>
    <w:rsid w:val="002B1C0F"/>
    <w:rsid w:val="002B23B8"/>
    <w:rsid w:val="002B257A"/>
    <w:rsid w:val="002B64F4"/>
    <w:rsid w:val="002B6BD3"/>
    <w:rsid w:val="002B7433"/>
    <w:rsid w:val="002C04C6"/>
    <w:rsid w:val="002C1673"/>
    <w:rsid w:val="002C5416"/>
    <w:rsid w:val="002C6DB3"/>
    <w:rsid w:val="002C6EE7"/>
    <w:rsid w:val="002C71DF"/>
    <w:rsid w:val="002C7459"/>
    <w:rsid w:val="002C79B4"/>
    <w:rsid w:val="002D0174"/>
    <w:rsid w:val="002D03C5"/>
    <w:rsid w:val="002D1B0E"/>
    <w:rsid w:val="002D2051"/>
    <w:rsid w:val="002D366B"/>
    <w:rsid w:val="002D55D3"/>
    <w:rsid w:val="002D6D4C"/>
    <w:rsid w:val="002E10E9"/>
    <w:rsid w:val="002E73EE"/>
    <w:rsid w:val="002F01E8"/>
    <w:rsid w:val="002F08B4"/>
    <w:rsid w:val="002F0C0A"/>
    <w:rsid w:val="002F0FED"/>
    <w:rsid w:val="002F2054"/>
    <w:rsid w:val="002F25FE"/>
    <w:rsid w:val="002F357D"/>
    <w:rsid w:val="002F3629"/>
    <w:rsid w:val="002F37CC"/>
    <w:rsid w:val="002F4D9E"/>
    <w:rsid w:val="002F4DF0"/>
    <w:rsid w:val="002F5605"/>
    <w:rsid w:val="002F59F4"/>
    <w:rsid w:val="002F6232"/>
    <w:rsid w:val="00301114"/>
    <w:rsid w:val="0030235C"/>
    <w:rsid w:val="00304824"/>
    <w:rsid w:val="00305917"/>
    <w:rsid w:val="0030625B"/>
    <w:rsid w:val="00307842"/>
    <w:rsid w:val="00310502"/>
    <w:rsid w:val="00311F11"/>
    <w:rsid w:val="00314790"/>
    <w:rsid w:val="003151D4"/>
    <w:rsid w:val="00315DEF"/>
    <w:rsid w:val="00317F25"/>
    <w:rsid w:val="00323BBD"/>
    <w:rsid w:val="00331CDF"/>
    <w:rsid w:val="0033234E"/>
    <w:rsid w:val="0033256C"/>
    <w:rsid w:val="003339B1"/>
    <w:rsid w:val="0033414E"/>
    <w:rsid w:val="003345D4"/>
    <w:rsid w:val="0033486F"/>
    <w:rsid w:val="00340062"/>
    <w:rsid w:val="00341215"/>
    <w:rsid w:val="00343FAE"/>
    <w:rsid w:val="00344AF5"/>
    <w:rsid w:val="00344CA8"/>
    <w:rsid w:val="003452CE"/>
    <w:rsid w:val="00345B58"/>
    <w:rsid w:val="003463FC"/>
    <w:rsid w:val="00346DE2"/>
    <w:rsid w:val="00347D6C"/>
    <w:rsid w:val="00351013"/>
    <w:rsid w:val="00351B3B"/>
    <w:rsid w:val="00351D39"/>
    <w:rsid w:val="003528AE"/>
    <w:rsid w:val="00353954"/>
    <w:rsid w:val="0035467C"/>
    <w:rsid w:val="00354AB7"/>
    <w:rsid w:val="0035576E"/>
    <w:rsid w:val="003562E5"/>
    <w:rsid w:val="00356C1C"/>
    <w:rsid w:val="00357028"/>
    <w:rsid w:val="00363F3E"/>
    <w:rsid w:val="0036441E"/>
    <w:rsid w:val="00364B27"/>
    <w:rsid w:val="00364DD2"/>
    <w:rsid w:val="00367CB4"/>
    <w:rsid w:val="00370022"/>
    <w:rsid w:val="00370958"/>
    <w:rsid w:val="00370AB7"/>
    <w:rsid w:val="003717D2"/>
    <w:rsid w:val="00373371"/>
    <w:rsid w:val="0037393C"/>
    <w:rsid w:val="00373FF1"/>
    <w:rsid w:val="0037508A"/>
    <w:rsid w:val="0037528A"/>
    <w:rsid w:val="00375AEA"/>
    <w:rsid w:val="00376493"/>
    <w:rsid w:val="00377899"/>
    <w:rsid w:val="00380665"/>
    <w:rsid w:val="003808C3"/>
    <w:rsid w:val="00380B7E"/>
    <w:rsid w:val="00382BF7"/>
    <w:rsid w:val="00383B0D"/>
    <w:rsid w:val="00387561"/>
    <w:rsid w:val="00387FC8"/>
    <w:rsid w:val="003918B9"/>
    <w:rsid w:val="003935A3"/>
    <w:rsid w:val="003A1825"/>
    <w:rsid w:val="003A2311"/>
    <w:rsid w:val="003A254C"/>
    <w:rsid w:val="003A2AD0"/>
    <w:rsid w:val="003A3060"/>
    <w:rsid w:val="003A3149"/>
    <w:rsid w:val="003A4085"/>
    <w:rsid w:val="003A4834"/>
    <w:rsid w:val="003A62D5"/>
    <w:rsid w:val="003A6B7C"/>
    <w:rsid w:val="003A7958"/>
    <w:rsid w:val="003A7D70"/>
    <w:rsid w:val="003B16FE"/>
    <w:rsid w:val="003B1DE3"/>
    <w:rsid w:val="003B252D"/>
    <w:rsid w:val="003B2809"/>
    <w:rsid w:val="003B32E8"/>
    <w:rsid w:val="003B3E61"/>
    <w:rsid w:val="003B4CFD"/>
    <w:rsid w:val="003B507F"/>
    <w:rsid w:val="003B5526"/>
    <w:rsid w:val="003B58C3"/>
    <w:rsid w:val="003B5E59"/>
    <w:rsid w:val="003C06BB"/>
    <w:rsid w:val="003C11B8"/>
    <w:rsid w:val="003C23DF"/>
    <w:rsid w:val="003C45F1"/>
    <w:rsid w:val="003C4C4C"/>
    <w:rsid w:val="003C5809"/>
    <w:rsid w:val="003C6521"/>
    <w:rsid w:val="003C6AAC"/>
    <w:rsid w:val="003C6EF3"/>
    <w:rsid w:val="003D12C4"/>
    <w:rsid w:val="003D2E7E"/>
    <w:rsid w:val="003D3055"/>
    <w:rsid w:val="003D361D"/>
    <w:rsid w:val="003D3C1D"/>
    <w:rsid w:val="003D42B2"/>
    <w:rsid w:val="003D479F"/>
    <w:rsid w:val="003D4D9C"/>
    <w:rsid w:val="003D5FDB"/>
    <w:rsid w:val="003D7429"/>
    <w:rsid w:val="003E176D"/>
    <w:rsid w:val="003E17B2"/>
    <w:rsid w:val="003E22BB"/>
    <w:rsid w:val="003E4826"/>
    <w:rsid w:val="003E6CD7"/>
    <w:rsid w:val="003F142E"/>
    <w:rsid w:val="003F1CFC"/>
    <w:rsid w:val="003F389F"/>
    <w:rsid w:val="003F45CB"/>
    <w:rsid w:val="003F68E0"/>
    <w:rsid w:val="003F789E"/>
    <w:rsid w:val="00400F3C"/>
    <w:rsid w:val="00401113"/>
    <w:rsid w:val="00402107"/>
    <w:rsid w:val="004021D6"/>
    <w:rsid w:val="00404457"/>
    <w:rsid w:val="00406DFF"/>
    <w:rsid w:val="00407926"/>
    <w:rsid w:val="004102A0"/>
    <w:rsid w:val="004103DF"/>
    <w:rsid w:val="004131A0"/>
    <w:rsid w:val="00413299"/>
    <w:rsid w:val="00417D7F"/>
    <w:rsid w:val="00417FA1"/>
    <w:rsid w:val="00420450"/>
    <w:rsid w:val="00421724"/>
    <w:rsid w:val="004222D8"/>
    <w:rsid w:val="00422D48"/>
    <w:rsid w:val="00423582"/>
    <w:rsid w:val="00423DF2"/>
    <w:rsid w:val="00424755"/>
    <w:rsid w:val="00424AC8"/>
    <w:rsid w:val="00425A5C"/>
    <w:rsid w:val="00425FD9"/>
    <w:rsid w:val="004268C9"/>
    <w:rsid w:val="0042777C"/>
    <w:rsid w:val="00431097"/>
    <w:rsid w:val="00431677"/>
    <w:rsid w:val="004319B8"/>
    <w:rsid w:val="00433FF3"/>
    <w:rsid w:val="0043424F"/>
    <w:rsid w:val="00435C54"/>
    <w:rsid w:val="004373F0"/>
    <w:rsid w:val="00442D30"/>
    <w:rsid w:val="00443ECD"/>
    <w:rsid w:val="0044586E"/>
    <w:rsid w:val="00450543"/>
    <w:rsid w:val="00450810"/>
    <w:rsid w:val="00453CFB"/>
    <w:rsid w:val="00454DCE"/>
    <w:rsid w:val="00455FDD"/>
    <w:rsid w:val="00456BFE"/>
    <w:rsid w:val="0046008B"/>
    <w:rsid w:val="004614EA"/>
    <w:rsid w:val="00461A6A"/>
    <w:rsid w:val="00462FC0"/>
    <w:rsid w:val="00463D7B"/>
    <w:rsid w:val="00465930"/>
    <w:rsid w:val="00465F3A"/>
    <w:rsid w:val="0047110A"/>
    <w:rsid w:val="004712BC"/>
    <w:rsid w:val="0047214F"/>
    <w:rsid w:val="00473E11"/>
    <w:rsid w:val="00474E73"/>
    <w:rsid w:val="004750D6"/>
    <w:rsid w:val="004763CE"/>
    <w:rsid w:val="004764EE"/>
    <w:rsid w:val="004768D6"/>
    <w:rsid w:val="00476BC1"/>
    <w:rsid w:val="00477EDC"/>
    <w:rsid w:val="0048168A"/>
    <w:rsid w:val="00481C4F"/>
    <w:rsid w:val="00482738"/>
    <w:rsid w:val="0048344A"/>
    <w:rsid w:val="00483A10"/>
    <w:rsid w:val="0048651D"/>
    <w:rsid w:val="0048699E"/>
    <w:rsid w:val="0048765D"/>
    <w:rsid w:val="00490044"/>
    <w:rsid w:val="00491560"/>
    <w:rsid w:val="0049183D"/>
    <w:rsid w:val="00491FB7"/>
    <w:rsid w:val="00492C88"/>
    <w:rsid w:val="00493968"/>
    <w:rsid w:val="004939FB"/>
    <w:rsid w:val="004947E4"/>
    <w:rsid w:val="00495435"/>
    <w:rsid w:val="0049773D"/>
    <w:rsid w:val="004A04B1"/>
    <w:rsid w:val="004A0535"/>
    <w:rsid w:val="004A0DB7"/>
    <w:rsid w:val="004A1B27"/>
    <w:rsid w:val="004A1DDF"/>
    <w:rsid w:val="004A3529"/>
    <w:rsid w:val="004A3BEF"/>
    <w:rsid w:val="004A5C1F"/>
    <w:rsid w:val="004A5FC1"/>
    <w:rsid w:val="004A63B0"/>
    <w:rsid w:val="004A71DA"/>
    <w:rsid w:val="004A739E"/>
    <w:rsid w:val="004B0562"/>
    <w:rsid w:val="004B0A91"/>
    <w:rsid w:val="004B154B"/>
    <w:rsid w:val="004B23A1"/>
    <w:rsid w:val="004B4EAC"/>
    <w:rsid w:val="004B52B5"/>
    <w:rsid w:val="004B62C6"/>
    <w:rsid w:val="004C0397"/>
    <w:rsid w:val="004C0DD9"/>
    <w:rsid w:val="004C18DE"/>
    <w:rsid w:val="004C1AAC"/>
    <w:rsid w:val="004C3ECE"/>
    <w:rsid w:val="004C5D5B"/>
    <w:rsid w:val="004C60F9"/>
    <w:rsid w:val="004C763D"/>
    <w:rsid w:val="004D0DA0"/>
    <w:rsid w:val="004D1062"/>
    <w:rsid w:val="004D143C"/>
    <w:rsid w:val="004D1857"/>
    <w:rsid w:val="004D305B"/>
    <w:rsid w:val="004D3706"/>
    <w:rsid w:val="004D4934"/>
    <w:rsid w:val="004D5EDD"/>
    <w:rsid w:val="004D7509"/>
    <w:rsid w:val="004D753F"/>
    <w:rsid w:val="004D7A37"/>
    <w:rsid w:val="004E0907"/>
    <w:rsid w:val="004E1A5E"/>
    <w:rsid w:val="004E557F"/>
    <w:rsid w:val="004E59B5"/>
    <w:rsid w:val="004E5E53"/>
    <w:rsid w:val="004E5F63"/>
    <w:rsid w:val="004E61FB"/>
    <w:rsid w:val="004E6816"/>
    <w:rsid w:val="004E68F4"/>
    <w:rsid w:val="004E69CA"/>
    <w:rsid w:val="004E75E9"/>
    <w:rsid w:val="004E77AC"/>
    <w:rsid w:val="004F0673"/>
    <w:rsid w:val="004F1677"/>
    <w:rsid w:val="004F1756"/>
    <w:rsid w:val="004F740E"/>
    <w:rsid w:val="00501375"/>
    <w:rsid w:val="005014A5"/>
    <w:rsid w:val="00501E97"/>
    <w:rsid w:val="005037E8"/>
    <w:rsid w:val="0050431F"/>
    <w:rsid w:val="00504747"/>
    <w:rsid w:val="005064BE"/>
    <w:rsid w:val="0050734B"/>
    <w:rsid w:val="00507F23"/>
    <w:rsid w:val="005106AE"/>
    <w:rsid w:val="00513285"/>
    <w:rsid w:val="005133BF"/>
    <w:rsid w:val="0051387B"/>
    <w:rsid w:val="00513B97"/>
    <w:rsid w:val="00513CD6"/>
    <w:rsid w:val="00514EF7"/>
    <w:rsid w:val="00515A39"/>
    <w:rsid w:val="0052014B"/>
    <w:rsid w:val="00522854"/>
    <w:rsid w:val="00522ACB"/>
    <w:rsid w:val="00523507"/>
    <w:rsid w:val="00523A13"/>
    <w:rsid w:val="0052573C"/>
    <w:rsid w:val="005274B1"/>
    <w:rsid w:val="00527C67"/>
    <w:rsid w:val="00527EE9"/>
    <w:rsid w:val="005301FD"/>
    <w:rsid w:val="005307F3"/>
    <w:rsid w:val="00530B5B"/>
    <w:rsid w:val="00531677"/>
    <w:rsid w:val="005316DD"/>
    <w:rsid w:val="00531D06"/>
    <w:rsid w:val="005341FB"/>
    <w:rsid w:val="005344A8"/>
    <w:rsid w:val="00534963"/>
    <w:rsid w:val="00535523"/>
    <w:rsid w:val="005365AF"/>
    <w:rsid w:val="00540570"/>
    <w:rsid w:val="00541294"/>
    <w:rsid w:val="00542A8B"/>
    <w:rsid w:val="00544301"/>
    <w:rsid w:val="005454C2"/>
    <w:rsid w:val="00546CA3"/>
    <w:rsid w:val="00550FDE"/>
    <w:rsid w:val="0055152E"/>
    <w:rsid w:val="0055320D"/>
    <w:rsid w:val="00554BD9"/>
    <w:rsid w:val="00554DC8"/>
    <w:rsid w:val="00555069"/>
    <w:rsid w:val="00555ADE"/>
    <w:rsid w:val="00560E97"/>
    <w:rsid w:val="005610F9"/>
    <w:rsid w:val="00562B99"/>
    <w:rsid w:val="00563AD1"/>
    <w:rsid w:val="00564462"/>
    <w:rsid w:val="005669D0"/>
    <w:rsid w:val="005671AA"/>
    <w:rsid w:val="00567AE0"/>
    <w:rsid w:val="00570766"/>
    <w:rsid w:val="00571717"/>
    <w:rsid w:val="00571726"/>
    <w:rsid w:val="00572EA0"/>
    <w:rsid w:val="0057303D"/>
    <w:rsid w:val="005739B9"/>
    <w:rsid w:val="005756AA"/>
    <w:rsid w:val="005778C3"/>
    <w:rsid w:val="0058054A"/>
    <w:rsid w:val="005819C9"/>
    <w:rsid w:val="0058241C"/>
    <w:rsid w:val="00583AE9"/>
    <w:rsid w:val="00584A5E"/>
    <w:rsid w:val="00592CF1"/>
    <w:rsid w:val="005951CA"/>
    <w:rsid w:val="00595898"/>
    <w:rsid w:val="005965CD"/>
    <w:rsid w:val="00597A08"/>
    <w:rsid w:val="005A01DF"/>
    <w:rsid w:val="005A0487"/>
    <w:rsid w:val="005A1776"/>
    <w:rsid w:val="005A1DB2"/>
    <w:rsid w:val="005A23B9"/>
    <w:rsid w:val="005A2595"/>
    <w:rsid w:val="005A3350"/>
    <w:rsid w:val="005A3370"/>
    <w:rsid w:val="005A41F7"/>
    <w:rsid w:val="005A5453"/>
    <w:rsid w:val="005A566C"/>
    <w:rsid w:val="005A57A8"/>
    <w:rsid w:val="005A5D13"/>
    <w:rsid w:val="005A610E"/>
    <w:rsid w:val="005A649E"/>
    <w:rsid w:val="005A6CBA"/>
    <w:rsid w:val="005A6DAB"/>
    <w:rsid w:val="005A783D"/>
    <w:rsid w:val="005B2C4A"/>
    <w:rsid w:val="005B2ECB"/>
    <w:rsid w:val="005B3A7A"/>
    <w:rsid w:val="005B4B3E"/>
    <w:rsid w:val="005B5D04"/>
    <w:rsid w:val="005B5F98"/>
    <w:rsid w:val="005B68EE"/>
    <w:rsid w:val="005C0169"/>
    <w:rsid w:val="005C05BA"/>
    <w:rsid w:val="005C19CC"/>
    <w:rsid w:val="005C1CC2"/>
    <w:rsid w:val="005C3F74"/>
    <w:rsid w:val="005C4625"/>
    <w:rsid w:val="005C4EA5"/>
    <w:rsid w:val="005C5D3A"/>
    <w:rsid w:val="005C6619"/>
    <w:rsid w:val="005C7998"/>
    <w:rsid w:val="005D011F"/>
    <w:rsid w:val="005D0AA8"/>
    <w:rsid w:val="005D139C"/>
    <w:rsid w:val="005D1784"/>
    <w:rsid w:val="005D22CE"/>
    <w:rsid w:val="005D27D3"/>
    <w:rsid w:val="005D2C48"/>
    <w:rsid w:val="005D3505"/>
    <w:rsid w:val="005D4282"/>
    <w:rsid w:val="005D5271"/>
    <w:rsid w:val="005D6C3C"/>
    <w:rsid w:val="005E0E00"/>
    <w:rsid w:val="005E2B55"/>
    <w:rsid w:val="005E2C05"/>
    <w:rsid w:val="005E3783"/>
    <w:rsid w:val="005E4C62"/>
    <w:rsid w:val="005E4D8A"/>
    <w:rsid w:val="005F0454"/>
    <w:rsid w:val="005F0FD5"/>
    <w:rsid w:val="005F142E"/>
    <w:rsid w:val="005F1B99"/>
    <w:rsid w:val="005F22A7"/>
    <w:rsid w:val="005F34B7"/>
    <w:rsid w:val="005F4470"/>
    <w:rsid w:val="005F4FF6"/>
    <w:rsid w:val="005F5183"/>
    <w:rsid w:val="005F5D52"/>
    <w:rsid w:val="005F6D54"/>
    <w:rsid w:val="00600029"/>
    <w:rsid w:val="00600A89"/>
    <w:rsid w:val="006019FB"/>
    <w:rsid w:val="006042AF"/>
    <w:rsid w:val="0060430D"/>
    <w:rsid w:val="006046F9"/>
    <w:rsid w:val="00605745"/>
    <w:rsid w:val="006073C3"/>
    <w:rsid w:val="0061098F"/>
    <w:rsid w:val="0061196D"/>
    <w:rsid w:val="0061265C"/>
    <w:rsid w:val="00612722"/>
    <w:rsid w:val="0061280A"/>
    <w:rsid w:val="00613194"/>
    <w:rsid w:val="0061333F"/>
    <w:rsid w:val="00614783"/>
    <w:rsid w:val="00614861"/>
    <w:rsid w:val="0061573E"/>
    <w:rsid w:val="00615983"/>
    <w:rsid w:val="00616665"/>
    <w:rsid w:val="006179A8"/>
    <w:rsid w:val="00621FC0"/>
    <w:rsid w:val="0062234F"/>
    <w:rsid w:val="00624312"/>
    <w:rsid w:val="00624C58"/>
    <w:rsid w:val="00625F40"/>
    <w:rsid w:val="00627865"/>
    <w:rsid w:val="00627EFF"/>
    <w:rsid w:val="0063192E"/>
    <w:rsid w:val="00631B63"/>
    <w:rsid w:val="0063248A"/>
    <w:rsid w:val="006351DA"/>
    <w:rsid w:val="00636049"/>
    <w:rsid w:val="00637516"/>
    <w:rsid w:val="00637799"/>
    <w:rsid w:val="00640071"/>
    <w:rsid w:val="00641274"/>
    <w:rsid w:val="00646EDF"/>
    <w:rsid w:val="00647D7F"/>
    <w:rsid w:val="00647EEA"/>
    <w:rsid w:val="00650F4C"/>
    <w:rsid w:val="00651112"/>
    <w:rsid w:val="006512CA"/>
    <w:rsid w:val="00651771"/>
    <w:rsid w:val="00651B9A"/>
    <w:rsid w:val="00651CC8"/>
    <w:rsid w:val="00651DB1"/>
    <w:rsid w:val="00652982"/>
    <w:rsid w:val="00652A60"/>
    <w:rsid w:val="006558D8"/>
    <w:rsid w:val="00656A3D"/>
    <w:rsid w:val="00657B7D"/>
    <w:rsid w:val="00660AF2"/>
    <w:rsid w:val="00660B8F"/>
    <w:rsid w:val="00661250"/>
    <w:rsid w:val="006616EB"/>
    <w:rsid w:val="0066404E"/>
    <w:rsid w:val="00665D0B"/>
    <w:rsid w:val="0066709E"/>
    <w:rsid w:val="006672F9"/>
    <w:rsid w:val="00667F90"/>
    <w:rsid w:val="006701CF"/>
    <w:rsid w:val="00670F95"/>
    <w:rsid w:val="006711E9"/>
    <w:rsid w:val="0067470F"/>
    <w:rsid w:val="00675D33"/>
    <w:rsid w:val="00675F49"/>
    <w:rsid w:val="006770C8"/>
    <w:rsid w:val="00681A37"/>
    <w:rsid w:val="00681E2E"/>
    <w:rsid w:val="0068227B"/>
    <w:rsid w:val="00683763"/>
    <w:rsid w:val="00684B1D"/>
    <w:rsid w:val="00684CD8"/>
    <w:rsid w:val="00684FF9"/>
    <w:rsid w:val="006877F0"/>
    <w:rsid w:val="00690040"/>
    <w:rsid w:val="00693F85"/>
    <w:rsid w:val="00694EDC"/>
    <w:rsid w:val="00696F59"/>
    <w:rsid w:val="006A2AD8"/>
    <w:rsid w:val="006A2CC8"/>
    <w:rsid w:val="006A3D69"/>
    <w:rsid w:val="006A4901"/>
    <w:rsid w:val="006A57ED"/>
    <w:rsid w:val="006A66BB"/>
    <w:rsid w:val="006A7400"/>
    <w:rsid w:val="006A7C5B"/>
    <w:rsid w:val="006A7DB7"/>
    <w:rsid w:val="006B0225"/>
    <w:rsid w:val="006B16F3"/>
    <w:rsid w:val="006B2BF3"/>
    <w:rsid w:val="006B33B5"/>
    <w:rsid w:val="006B3BF8"/>
    <w:rsid w:val="006B42EC"/>
    <w:rsid w:val="006B575A"/>
    <w:rsid w:val="006B6F18"/>
    <w:rsid w:val="006B7F23"/>
    <w:rsid w:val="006C1246"/>
    <w:rsid w:val="006C3B62"/>
    <w:rsid w:val="006C3F2F"/>
    <w:rsid w:val="006C4AF9"/>
    <w:rsid w:val="006C7A28"/>
    <w:rsid w:val="006D0132"/>
    <w:rsid w:val="006D12CE"/>
    <w:rsid w:val="006D3712"/>
    <w:rsid w:val="006D4968"/>
    <w:rsid w:val="006D52C1"/>
    <w:rsid w:val="006D585C"/>
    <w:rsid w:val="006D5C7E"/>
    <w:rsid w:val="006D5D59"/>
    <w:rsid w:val="006D6ACB"/>
    <w:rsid w:val="006E0300"/>
    <w:rsid w:val="006E1B03"/>
    <w:rsid w:val="006E43D2"/>
    <w:rsid w:val="006F0EF1"/>
    <w:rsid w:val="006F119F"/>
    <w:rsid w:val="006F3D89"/>
    <w:rsid w:val="006F46FB"/>
    <w:rsid w:val="006F536E"/>
    <w:rsid w:val="006F5750"/>
    <w:rsid w:val="006F5B36"/>
    <w:rsid w:val="006F63B8"/>
    <w:rsid w:val="006F6615"/>
    <w:rsid w:val="006F7418"/>
    <w:rsid w:val="0070013D"/>
    <w:rsid w:val="007020BE"/>
    <w:rsid w:val="00702427"/>
    <w:rsid w:val="007028B3"/>
    <w:rsid w:val="00703334"/>
    <w:rsid w:val="007053A3"/>
    <w:rsid w:val="00705405"/>
    <w:rsid w:val="0070694C"/>
    <w:rsid w:val="00711959"/>
    <w:rsid w:val="00712B38"/>
    <w:rsid w:val="00713810"/>
    <w:rsid w:val="00713B4B"/>
    <w:rsid w:val="00713EFD"/>
    <w:rsid w:val="00714876"/>
    <w:rsid w:val="007161A8"/>
    <w:rsid w:val="00716677"/>
    <w:rsid w:val="007169F1"/>
    <w:rsid w:val="00717564"/>
    <w:rsid w:val="00721DB7"/>
    <w:rsid w:val="00722315"/>
    <w:rsid w:val="00722488"/>
    <w:rsid w:val="00722DCF"/>
    <w:rsid w:val="00723400"/>
    <w:rsid w:val="00723A72"/>
    <w:rsid w:val="00723BA2"/>
    <w:rsid w:val="00723EDD"/>
    <w:rsid w:val="00730819"/>
    <w:rsid w:val="0073094D"/>
    <w:rsid w:val="007321BC"/>
    <w:rsid w:val="007347B8"/>
    <w:rsid w:val="00734CCD"/>
    <w:rsid w:val="00735BCD"/>
    <w:rsid w:val="0073620A"/>
    <w:rsid w:val="00736C6B"/>
    <w:rsid w:val="00736DE8"/>
    <w:rsid w:val="00737041"/>
    <w:rsid w:val="00737220"/>
    <w:rsid w:val="00737593"/>
    <w:rsid w:val="0074057D"/>
    <w:rsid w:val="007405B8"/>
    <w:rsid w:val="00741D98"/>
    <w:rsid w:val="00742291"/>
    <w:rsid w:val="007422A9"/>
    <w:rsid w:val="00742A3C"/>
    <w:rsid w:val="007455B4"/>
    <w:rsid w:val="00745FC2"/>
    <w:rsid w:val="0075084E"/>
    <w:rsid w:val="00750C62"/>
    <w:rsid w:val="00751029"/>
    <w:rsid w:val="00751653"/>
    <w:rsid w:val="00751809"/>
    <w:rsid w:val="0075203F"/>
    <w:rsid w:val="007520F5"/>
    <w:rsid w:val="00752F34"/>
    <w:rsid w:val="00754452"/>
    <w:rsid w:val="00756155"/>
    <w:rsid w:val="00756922"/>
    <w:rsid w:val="007569C2"/>
    <w:rsid w:val="00757395"/>
    <w:rsid w:val="007575A4"/>
    <w:rsid w:val="00761C31"/>
    <w:rsid w:val="00763D31"/>
    <w:rsid w:val="007652F2"/>
    <w:rsid w:val="00765337"/>
    <w:rsid w:val="00766149"/>
    <w:rsid w:val="0076618C"/>
    <w:rsid w:val="00767829"/>
    <w:rsid w:val="007701E0"/>
    <w:rsid w:val="007703C3"/>
    <w:rsid w:val="00770630"/>
    <w:rsid w:val="007726C8"/>
    <w:rsid w:val="00773BE5"/>
    <w:rsid w:val="00774B97"/>
    <w:rsid w:val="0078140A"/>
    <w:rsid w:val="007814A0"/>
    <w:rsid w:val="0078215F"/>
    <w:rsid w:val="00783C52"/>
    <w:rsid w:val="00784E8F"/>
    <w:rsid w:val="00786346"/>
    <w:rsid w:val="00786A95"/>
    <w:rsid w:val="0078746B"/>
    <w:rsid w:val="00790949"/>
    <w:rsid w:val="00795255"/>
    <w:rsid w:val="007957AB"/>
    <w:rsid w:val="0079597D"/>
    <w:rsid w:val="00795B27"/>
    <w:rsid w:val="007976DF"/>
    <w:rsid w:val="00797A91"/>
    <w:rsid w:val="00797BA9"/>
    <w:rsid w:val="007A1C2B"/>
    <w:rsid w:val="007A2BD2"/>
    <w:rsid w:val="007A4547"/>
    <w:rsid w:val="007A4E30"/>
    <w:rsid w:val="007A51F4"/>
    <w:rsid w:val="007A677E"/>
    <w:rsid w:val="007A6C46"/>
    <w:rsid w:val="007A6DE6"/>
    <w:rsid w:val="007A7C81"/>
    <w:rsid w:val="007B17DF"/>
    <w:rsid w:val="007B25B5"/>
    <w:rsid w:val="007B2D5D"/>
    <w:rsid w:val="007B603C"/>
    <w:rsid w:val="007B66DC"/>
    <w:rsid w:val="007B70AE"/>
    <w:rsid w:val="007B7D9B"/>
    <w:rsid w:val="007C20B5"/>
    <w:rsid w:val="007C234A"/>
    <w:rsid w:val="007C3537"/>
    <w:rsid w:val="007C46CE"/>
    <w:rsid w:val="007C4D78"/>
    <w:rsid w:val="007C61AA"/>
    <w:rsid w:val="007C639E"/>
    <w:rsid w:val="007C6B21"/>
    <w:rsid w:val="007C700F"/>
    <w:rsid w:val="007C75C8"/>
    <w:rsid w:val="007D0A55"/>
    <w:rsid w:val="007D27C6"/>
    <w:rsid w:val="007D2BE4"/>
    <w:rsid w:val="007D461C"/>
    <w:rsid w:val="007D5EA0"/>
    <w:rsid w:val="007E073E"/>
    <w:rsid w:val="007E2445"/>
    <w:rsid w:val="007E3794"/>
    <w:rsid w:val="007E3FB3"/>
    <w:rsid w:val="007E7037"/>
    <w:rsid w:val="007E7501"/>
    <w:rsid w:val="007F1950"/>
    <w:rsid w:val="007F23D0"/>
    <w:rsid w:val="007F27D3"/>
    <w:rsid w:val="007F2FC5"/>
    <w:rsid w:val="007F463D"/>
    <w:rsid w:val="007F543B"/>
    <w:rsid w:val="007F7120"/>
    <w:rsid w:val="007F7352"/>
    <w:rsid w:val="007F792E"/>
    <w:rsid w:val="00800FE2"/>
    <w:rsid w:val="00801049"/>
    <w:rsid w:val="00801745"/>
    <w:rsid w:val="00801E40"/>
    <w:rsid w:val="00806F18"/>
    <w:rsid w:val="00810440"/>
    <w:rsid w:val="00811D1D"/>
    <w:rsid w:val="00812BBF"/>
    <w:rsid w:val="00814553"/>
    <w:rsid w:val="00815FFB"/>
    <w:rsid w:val="00817A6C"/>
    <w:rsid w:val="00822082"/>
    <w:rsid w:val="00823842"/>
    <w:rsid w:val="008247EE"/>
    <w:rsid w:val="008248C6"/>
    <w:rsid w:val="00826EF2"/>
    <w:rsid w:val="00827944"/>
    <w:rsid w:val="00830420"/>
    <w:rsid w:val="00830601"/>
    <w:rsid w:val="00830B64"/>
    <w:rsid w:val="00831200"/>
    <w:rsid w:val="00831495"/>
    <w:rsid w:val="00837367"/>
    <w:rsid w:val="0084034E"/>
    <w:rsid w:val="00841849"/>
    <w:rsid w:val="00841B35"/>
    <w:rsid w:val="00842B8C"/>
    <w:rsid w:val="008462B8"/>
    <w:rsid w:val="00846477"/>
    <w:rsid w:val="00850C8E"/>
    <w:rsid w:val="00853A87"/>
    <w:rsid w:val="008544DD"/>
    <w:rsid w:val="00854EA2"/>
    <w:rsid w:val="00855048"/>
    <w:rsid w:val="00855403"/>
    <w:rsid w:val="00857FE3"/>
    <w:rsid w:val="008600DE"/>
    <w:rsid w:val="00860466"/>
    <w:rsid w:val="008638E5"/>
    <w:rsid w:val="008646D9"/>
    <w:rsid w:val="00864AB9"/>
    <w:rsid w:val="00865D8A"/>
    <w:rsid w:val="00865DA4"/>
    <w:rsid w:val="00865E77"/>
    <w:rsid w:val="00867743"/>
    <w:rsid w:val="00870F3A"/>
    <w:rsid w:val="0087173D"/>
    <w:rsid w:val="008719BE"/>
    <w:rsid w:val="00871C07"/>
    <w:rsid w:val="00871F56"/>
    <w:rsid w:val="00872001"/>
    <w:rsid w:val="008722F3"/>
    <w:rsid w:val="00872369"/>
    <w:rsid w:val="008725E5"/>
    <w:rsid w:val="00872838"/>
    <w:rsid w:val="00872A0D"/>
    <w:rsid w:val="00872FBA"/>
    <w:rsid w:val="0087541C"/>
    <w:rsid w:val="00875DFD"/>
    <w:rsid w:val="00875FA6"/>
    <w:rsid w:val="00876082"/>
    <w:rsid w:val="00876480"/>
    <w:rsid w:val="008774E5"/>
    <w:rsid w:val="0088012E"/>
    <w:rsid w:val="008804D4"/>
    <w:rsid w:val="008811A0"/>
    <w:rsid w:val="0088126E"/>
    <w:rsid w:val="00882086"/>
    <w:rsid w:val="00882692"/>
    <w:rsid w:val="00882C80"/>
    <w:rsid w:val="00883412"/>
    <w:rsid w:val="008852DD"/>
    <w:rsid w:val="00890CFD"/>
    <w:rsid w:val="00891C64"/>
    <w:rsid w:val="008920D4"/>
    <w:rsid w:val="0089301A"/>
    <w:rsid w:val="008936EA"/>
    <w:rsid w:val="0089592D"/>
    <w:rsid w:val="0089702B"/>
    <w:rsid w:val="00897464"/>
    <w:rsid w:val="008977C3"/>
    <w:rsid w:val="008A19CC"/>
    <w:rsid w:val="008A62A5"/>
    <w:rsid w:val="008B00D9"/>
    <w:rsid w:val="008B10B1"/>
    <w:rsid w:val="008B1190"/>
    <w:rsid w:val="008B3DC9"/>
    <w:rsid w:val="008B3E2B"/>
    <w:rsid w:val="008B4365"/>
    <w:rsid w:val="008B5E19"/>
    <w:rsid w:val="008B64A9"/>
    <w:rsid w:val="008B7B15"/>
    <w:rsid w:val="008C2A74"/>
    <w:rsid w:val="008C2CC7"/>
    <w:rsid w:val="008C33A8"/>
    <w:rsid w:val="008C4F3E"/>
    <w:rsid w:val="008C5992"/>
    <w:rsid w:val="008C6737"/>
    <w:rsid w:val="008C73B2"/>
    <w:rsid w:val="008C75D6"/>
    <w:rsid w:val="008C78E4"/>
    <w:rsid w:val="008C79FE"/>
    <w:rsid w:val="008C7C93"/>
    <w:rsid w:val="008D0422"/>
    <w:rsid w:val="008D1236"/>
    <w:rsid w:val="008D19A3"/>
    <w:rsid w:val="008D2450"/>
    <w:rsid w:val="008D307D"/>
    <w:rsid w:val="008D48EA"/>
    <w:rsid w:val="008D4D3A"/>
    <w:rsid w:val="008D5D6B"/>
    <w:rsid w:val="008D6093"/>
    <w:rsid w:val="008D6227"/>
    <w:rsid w:val="008E14C1"/>
    <w:rsid w:val="008E1EA8"/>
    <w:rsid w:val="008E244D"/>
    <w:rsid w:val="008E381D"/>
    <w:rsid w:val="008E4E6A"/>
    <w:rsid w:val="008E5BC3"/>
    <w:rsid w:val="008E5E83"/>
    <w:rsid w:val="008E61C8"/>
    <w:rsid w:val="008E6642"/>
    <w:rsid w:val="008F0066"/>
    <w:rsid w:val="008F1560"/>
    <w:rsid w:val="009039B8"/>
    <w:rsid w:val="00905774"/>
    <w:rsid w:val="009101C4"/>
    <w:rsid w:val="00910548"/>
    <w:rsid w:val="00911342"/>
    <w:rsid w:val="00915648"/>
    <w:rsid w:val="00916429"/>
    <w:rsid w:val="009171ED"/>
    <w:rsid w:val="00917F54"/>
    <w:rsid w:val="00922139"/>
    <w:rsid w:val="009227F5"/>
    <w:rsid w:val="00924989"/>
    <w:rsid w:val="00925180"/>
    <w:rsid w:val="00927307"/>
    <w:rsid w:val="009276AB"/>
    <w:rsid w:val="00927AB1"/>
    <w:rsid w:val="0093118F"/>
    <w:rsid w:val="00933B8D"/>
    <w:rsid w:val="00935144"/>
    <w:rsid w:val="00935F03"/>
    <w:rsid w:val="009371F2"/>
    <w:rsid w:val="00937FB1"/>
    <w:rsid w:val="009407D4"/>
    <w:rsid w:val="00940D43"/>
    <w:rsid w:val="00940D7E"/>
    <w:rsid w:val="00941D68"/>
    <w:rsid w:val="00942D1C"/>
    <w:rsid w:val="0094371F"/>
    <w:rsid w:val="00943B09"/>
    <w:rsid w:val="0094410C"/>
    <w:rsid w:val="00945809"/>
    <w:rsid w:val="00945BE8"/>
    <w:rsid w:val="00945FA0"/>
    <w:rsid w:val="00946DEA"/>
    <w:rsid w:val="00947165"/>
    <w:rsid w:val="009506B1"/>
    <w:rsid w:val="00952160"/>
    <w:rsid w:val="0095457F"/>
    <w:rsid w:val="009545CB"/>
    <w:rsid w:val="00955F54"/>
    <w:rsid w:val="009604B6"/>
    <w:rsid w:val="009609CF"/>
    <w:rsid w:val="00963B6C"/>
    <w:rsid w:val="00964484"/>
    <w:rsid w:val="009651CF"/>
    <w:rsid w:val="00966957"/>
    <w:rsid w:val="00966E47"/>
    <w:rsid w:val="00967291"/>
    <w:rsid w:val="00967C2C"/>
    <w:rsid w:val="00967E3A"/>
    <w:rsid w:val="00970D6B"/>
    <w:rsid w:val="00971438"/>
    <w:rsid w:val="00973956"/>
    <w:rsid w:val="00973A8F"/>
    <w:rsid w:val="00975D37"/>
    <w:rsid w:val="00976CDC"/>
    <w:rsid w:val="0098105D"/>
    <w:rsid w:val="00982D60"/>
    <w:rsid w:val="00983723"/>
    <w:rsid w:val="00986AC7"/>
    <w:rsid w:val="00987077"/>
    <w:rsid w:val="00990D69"/>
    <w:rsid w:val="00990E3C"/>
    <w:rsid w:val="00991027"/>
    <w:rsid w:val="009919D8"/>
    <w:rsid w:val="00992220"/>
    <w:rsid w:val="0099262C"/>
    <w:rsid w:val="0099300A"/>
    <w:rsid w:val="00994635"/>
    <w:rsid w:val="00995233"/>
    <w:rsid w:val="00997565"/>
    <w:rsid w:val="009A0633"/>
    <w:rsid w:val="009A39F7"/>
    <w:rsid w:val="009A3C79"/>
    <w:rsid w:val="009A430E"/>
    <w:rsid w:val="009A665A"/>
    <w:rsid w:val="009B1297"/>
    <w:rsid w:val="009B2362"/>
    <w:rsid w:val="009B5227"/>
    <w:rsid w:val="009B56CD"/>
    <w:rsid w:val="009B63B9"/>
    <w:rsid w:val="009B69C8"/>
    <w:rsid w:val="009C104D"/>
    <w:rsid w:val="009C1F79"/>
    <w:rsid w:val="009C2155"/>
    <w:rsid w:val="009C2FC1"/>
    <w:rsid w:val="009C3519"/>
    <w:rsid w:val="009D04D6"/>
    <w:rsid w:val="009D0591"/>
    <w:rsid w:val="009D0A38"/>
    <w:rsid w:val="009D0AEE"/>
    <w:rsid w:val="009D110C"/>
    <w:rsid w:val="009D245F"/>
    <w:rsid w:val="009D3090"/>
    <w:rsid w:val="009D3629"/>
    <w:rsid w:val="009D46B7"/>
    <w:rsid w:val="009D509E"/>
    <w:rsid w:val="009D6A9B"/>
    <w:rsid w:val="009D6D69"/>
    <w:rsid w:val="009E0407"/>
    <w:rsid w:val="009E1131"/>
    <w:rsid w:val="009E3568"/>
    <w:rsid w:val="009E41F6"/>
    <w:rsid w:val="009E4CC3"/>
    <w:rsid w:val="009E6EE1"/>
    <w:rsid w:val="009F30D3"/>
    <w:rsid w:val="009F346F"/>
    <w:rsid w:val="009F4740"/>
    <w:rsid w:val="009F5716"/>
    <w:rsid w:val="00A00934"/>
    <w:rsid w:val="00A02795"/>
    <w:rsid w:val="00A02D73"/>
    <w:rsid w:val="00A05862"/>
    <w:rsid w:val="00A06D28"/>
    <w:rsid w:val="00A0747D"/>
    <w:rsid w:val="00A076C9"/>
    <w:rsid w:val="00A10FFF"/>
    <w:rsid w:val="00A115F1"/>
    <w:rsid w:val="00A120CB"/>
    <w:rsid w:val="00A12191"/>
    <w:rsid w:val="00A1450C"/>
    <w:rsid w:val="00A15888"/>
    <w:rsid w:val="00A174C8"/>
    <w:rsid w:val="00A208EC"/>
    <w:rsid w:val="00A275F7"/>
    <w:rsid w:val="00A27F81"/>
    <w:rsid w:val="00A3015E"/>
    <w:rsid w:val="00A30C00"/>
    <w:rsid w:val="00A31A21"/>
    <w:rsid w:val="00A31D4C"/>
    <w:rsid w:val="00A32BE9"/>
    <w:rsid w:val="00A341A2"/>
    <w:rsid w:val="00A3518A"/>
    <w:rsid w:val="00A3683C"/>
    <w:rsid w:val="00A37AF2"/>
    <w:rsid w:val="00A37EDC"/>
    <w:rsid w:val="00A430DC"/>
    <w:rsid w:val="00A435C1"/>
    <w:rsid w:val="00A4373B"/>
    <w:rsid w:val="00A4385F"/>
    <w:rsid w:val="00A44C36"/>
    <w:rsid w:val="00A44C6F"/>
    <w:rsid w:val="00A44FED"/>
    <w:rsid w:val="00A465C7"/>
    <w:rsid w:val="00A515C9"/>
    <w:rsid w:val="00A53057"/>
    <w:rsid w:val="00A53DAC"/>
    <w:rsid w:val="00A54DB1"/>
    <w:rsid w:val="00A54FFA"/>
    <w:rsid w:val="00A551F2"/>
    <w:rsid w:val="00A55611"/>
    <w:rsid w:val="00A55AA6"/>
    <w:rsid w:val="00A566F6"/>
    <w:rsid w:val="00A608C6"/>
    <w:rsid w:val="00A609DA"/>
    <w:rsid w:val="00A6325F"/>
    <w:rsid w:val="00A6354F"/>
    <w:rsid w:val="00A63DB6"/>
    <w:rsid w:val="00A643CB"/>
    <w:rsid w:val="00A6487F"/>
    <w:rsid w:val="00A70A00"/>
    <w:rsid w:val="00A7161A"/>
    <w:rsid w:val="00A71E81"/>
    <w:rsid w:val="00A73465"/>
    <w:rsid w:val="00A7413F"/>
    <w:rsid w:val="00A746E4"/>
    <w:rsid w:val="00A776FF"/>
    <w:rsid w:val="00A77956"/>
    <w:rsid w:val="00A805E8"/>
    <w:rsid w:val="00A82523"/>
    <w:rsid w:val="00A846ED"/>
    <w:rsid w:val="00A8610C"/>
    <w:rsid w:val="00A871E6"/>
    <w:rsid w:val="00A87C79"/>
    <w:rsid w:val="00A87FB7"/>
    <w:rsid w:val="00A90061"/>
    <w:rsid w:val="00A92065"/>
    <w:rsid w:val="00A9367E"/>
    <w:rsid w:val="00A9446E"/>
    <w:rsid w:val="00A962A6"/>
    <w:rsid w:val="00A96FBF"/>
    <w:rsid w:val="00AA1B09"/>
    <w:rsid w:val="00AA22F6"/>
    <w:rsid w:val="00AA2CEF"/>
    <w:rsid w:val="00AA320D"/>
    <w:rsid w:val="00AA72BB"/>
    <w:rsid w:val="00AA72FC"/>
    <w:rsid w:val="00AA7FDA"/>
    <w:rsid w:val="00AB32D6"/>
    <w:rsid w:val="00AB4293"/>
    <w:rsid w:val="00AB42AB"/>
    <w:rsid w:val="00AB58DF"/>
    <w:rsid w:val="00AB5AEE"/>
    <w:rsid w:val="00AB6353"/>
    <w:rsid w:val="00AB7749"/>
    <w:rsid w:val="00AC08FB"/>
    <w:rsid w:val="00AC4090"/>
    <w:rsid w:val="00AC4447"/>
    <w:rsid w:val="00AC584D"/>
    <w:rsid w:val="00AC65BA"/>
    <w:rsid w:val="00AC75CA"/>
    <w:rsid w:val="00AC7C94"/>
    <w:rsid w:val="00AD017B"/>
    <w:rsid w:val="00AD0869"/>
    <w:rsid w:val="00AD0CAC"/>
    <w:rsid w:val="00AD0FC4"/>
    <w:rsid w:val="00AD1165"/>
    <w:rsid w:val="00AD1496"/>
    <w:rsid w:val="00AD1BB3"/>
    <w:rsid w:val="00AD2F1D"/>
    <w:rsid w:val="00AD3067"/>
    <w:rsid w:val="00AD3BEE"/>
    <w:rsid w:val="00AD4198"/>
    <w:rsid w:val="00AD664A"/>
    <w:rsid w:val="00AD722C"/>
    <w:rsid w:val="00AD7303"/>
    <w:rsid w:val="00AE258B"/>
    <w:rsid w:val="00AE33DB"/>
    <w:rsid w:val="00AE3725"/>
    <w:rsid w:val="00AE3944"/>
    <w:rsid w:val="00AE54C7"/>
    <w:rsid w:val="00AE785A"/>
    <w:rsid w:val="00AE7A0D"/>
    <w:rsid w:val="00AF3893"/>
    <w:rsid w:val="00AF4629"/>
    <w:rsid w:val="00AF5B7E"/>
    <w:rsid w:val="00AF5FC0"/>
    <w:rsid w:val="00AF798A"/>
    <w:rsid w:val="00B01B34"/>
    <w:rsid w:val="00B02ACF"/>
    <w:rsid w:val="00B04E10"/>
    <w:rsid w:val="00B067B4"/>
    <w:rsid w:val="00B0798B"/>
    <w:rsid w:val="00B079EB"/>
    <w:rsid w:val="00B1025D"/>
    <w:rsid w:val="00B116B9"/>
    <w:rsid w:val="00B11E3A"/>
    <w:rsid w:val="00B12712"/>
    <w:rsid w:val="00B12C53"/>
    <w:rsid w:val="00B16B83"/>
    <w:rsid w:val="00B16C47"/>
    <w:rsid w:val="00B16D20"/>
    <w:rsid w:val="00B17D83"/>
    <w:rsid w:val="00B261D9"/>
    <w:rsid w:val="00B3172B"/>
    <w:rsid w:val="00B31F2E"/>
    <w:rsid w:val="00B32789"/>
    <w:rsid w:val="00B35704"/>
    <w:rsid w:val="00B367B2"/>
    <w:rsid w:val="00B402A0"/>
    <w:rsid w:val="00B411F5"/>
    <w:rsid w:val="00B4360C"/>
    <w:rsid w:val="00B45F5B"/>
    <w:rsid w:val="00B50001"/>
    <w:rsid w:val="00B50E14"/>
    <w:rsid w:val="00B5244A"/>
    <w:rsid w:val="00B53C62"/>
    <w:rsid w:val="00B54C38"/>
    <w:rsid w:val="00B54E71"/>
    <w:rsid w:val="00B55EDA"/>
    <w:rsid w:val="00B55FEE"/>
    <w:rsid w:val="00B56F6D"/>
    <w:rsid w:val="00B61F5A"/>
    <w:rsid w:val="00B6311F"/>
    <w:rsid w:val="00B63A75"/>
    <w:rsid w:val="00B66D15"/>
    <w:rsid w:val="00B674CC"/>
    <w:rsid w:val="00B728C3"/>
    <w:rsid w:val="00B73312"/>
    <w:rsid w:val="00B74F29"/>
    <w:rsid w:val="00B7753B"/>
    <w:rsid w:val="00B804BA"/>
    <w:rsid w:val="00B807F0"/>
    <w:rsid w:val="00B8223F"/>
    <w:rsid w:val="00B8553B"/>
    <w:rsid w:val="00B8578C"/>
    <w:rsid w:val="00B9011E"/>
    <w:rsid w:val="00B901AF"/>
    <w:rsid w:val="00B91F36"/>
    <w:rsid w:val="00B923C8"/>
    <w:rsid w:val="00B930D3"/>
    <w:rsid w:val="00B9360C"/>
    <w:rsid w:val="00B9632A"/>
    <w:rsid w:val="00BA0E69"/>
    <w:rsid w:val="00BA121E"/>
    <w:rsid w:val="00BA20D5"/>
    <w:rsid w:val="00BA538D"/>
    <w:rsid w:val="00BA62EF"/>
    <w:rsid w:val="00BA6555"/>
    <w:rsid w:val="00BA7F4D"/>
    <w:rsid w:val="00BB0F95"/>
    <w:rsid w:val="00BB18BB"/>
    <w:rsid w:val="00BB2360"/>
    <w:rsid w:val="00BB2390"/>
    <w:rsid w:val="00BB3E4B"/>
    <w:rsid w:val="00BB456B"/>
    <w:rsid w:val="00BB4620"/>
    <w:rsid w:val="00BB4B78"/>
    <w:rsid w:val="00BB4BFE"/>
    <w:rsid w:val="00BB66E4"/>
    <w:rsid w:val="00BB6AF7"/>
    <w:rsid w:val="00BB70B6"/>
    <w:rsid w:val="00BC01DE"/>
    <w:rsid w:val="00BC0738"/>
    <w:rsid w:val="00BC1F78"/>
    <w:rsid w:val="00BC221B"/>
    <w:rsid w:val="00BC2695"/>
    <w:rsid w:val="00BC33E1"/>
    <w:rsid w:val="00BC4257"/>
    <w:rsid w:val="00BC55F1"/>
    <w:rsid w:val="00BC5C27"/>
    <w:rsid w:val="00BC65F1"/>
    <w:rsid w:val="00BC67C5"/>
    <w:rsid w:val="00BD02AF"/>
    <w:rsid w:val="00BD0FEB"/>
    <w:rsid w:val="00BD14F4"/>
    <w:rsid w:val="00BD1A8A"/>
    <w:rsid w:val="00BD2859"/>
    <w:rsid w:val="00BD3951"/>
    <w:rsid w:val="00BD4ADE"/>
    <w:rsid w:val="00BD684C"/>
    <w:rsid w:val="00BD7192"/>
    <w:rsid w:val="00BD7455"/>
    <w:rsid w:val="00BD7DC6"/>
    <w:rsid w:val="00BE0490"/>
    <w:rsid w:val="00BE08DB"/>
    <w:rsid w:val="00BE0ACC"/>
    <w:rsid w:val="00BE12ED"/>
    <w:rsid w:val="00BE168F"/>
    <w:rsid w:val="00BE1CD3"/>
    <w:rsid w:val="00BE39C9"/>
    <w:rsid w:val="00BE4226"/>
    <w:rsid w:val="00BE4671"/>
    <w:rsid w:val="00BE4FDB"/>
    <w:rsid w:val="00BE5492"/>
    <w:rsid w:val="00BE574D"/>
    <w:rsid w:val="00BE593A"/>
    <w:rsid w:val="00BE6950"/>
    <w:rsid w:val="00BE6BF3"/>
    <w:rsid w:val="00BE7A31"/>
    <w:rsid w:val="00BF03D1"/>
    <w:rsid w:val="00BF42E3"/>
    <w:rsid w:val="00BF50E9"/>
    <w:rsid w:val="00BF7870"/>
    <w:rsid w:val="00C0004F"/>
    <w:rsid w:val="00C013E6"/>
    <w:rsid w:val="00C01E47"/>
    <w:rsid w:val="00C024D0"/>
    <w:rsid w:val="00C037F8"/>
    <w:rsid w:val="00C03D4A"/>
    <w:rsid w:val="00C05A19"/>
    <w:rsid w:val="00C06802"/>
    <w:rsid w:val="00C0721B"/>
    <w:rsid w:val="00C072A4"/>
    <w:rsid w:val="00C12FF6"/>
    <w:rsid w:val="00C16A61"/>
    <w:rsid w:val="00C2041E"/>
    <w:rsid w:val="00C2126F"/>
    <w:rsid w:val="00C21F83"/>
    <w:rsid w:val="00C222A2"/>
    <w:rsid w:val="00C23587"/>
    <w:rsid w:val="00C2509D"/>
    <w:rsid w:val="00C255D5"/>
    <w:rsid w:val="00C2757F"/>
    <w:rsid w:val="00C27D6C"/>
    <w:rsid w:val="00C30308"/>
    <w:rsid w:val="00C314A1"/>
    <w:rsid w:val="00C3168B"/>
    <w:rsid w:val="00C347E1"/>
    <w:rsid w:val="00C3495E"/>
    <w:rsid w:val="00C3529D"/>
    <w:rsid w:val="00C3722A"/>
    <w:rsid w:val="00C41ACB"/>
    <w:rsid w:val="00C427C5"/>
    <w:rsid w:val="00C43478"/>
    <w:rsid w:val="00C439B8"/>
    <w:rsid w:val="00C441F3"/>
    <w:rsid w:val="00C44603"/>
    <w:rsid w:val="00C44C49"/>
    <w:rsid w:val="00C45DEA"/>
    <w:rsid w:val="00C464B3"/>
    <w:rsid w:val="00C477FB"/>
    <w:rsid w:val="00C51149"/>
    <w:rsid w:val="00C51396"/>
    <w:rsid w:val="00C51586"/>
    <w:rsid w:val="00C52228"/>
    <w:rsid w:val="00C53809"/>
    <w:rsid w:val="00C538C0"/>
    <w:rsid w:val="00C5427F"/>
    <w:rsid w:val="00C54CC8"/>
    <w:rsid w:val="00C5541E"/>
    <w:rsid w:val="00C55E1D"/>
    <w:rsid w:val="00C56833"/>
    <w:rsid w:val="00C56C80"/>
    <w:rsid w:val="00C57ED6"/>
    <w:rsid w:val="00C6025E"/>
    <w:rsid w:val="00C60A04"/>
    <w:rsid w:val="00C62F63"/>
    <w:rsid w:val="00C63CF0"/>
    <w:rsid w:val="00C6428B"/>
    <w:rsid w:val="00C6481D"/>
    <w:rsid w:val="00C65F1C"/>
    <w:rsid w:val="00C6616D"/>
    <w:rsid w:val="00C6619C"/>
    <w:rsid w:val="00C66796"/>
    <w:rsid w:val="00C674BD"/>
    <w:rsid w:val="00C70781"/>
    <w:rsid w:val="00C709CA"/>
    <w:rsid w:val="00C712EC"/>
    <w:rsid w:val="00C713BD"/>
    <w:rsid w:val="00C71D8E"/>
    <w:rsid w:val="00C72446"/>
    <w:rsid w:val="00C72A74"/>
    <w:rsid w:val="00C740B8"/>
    <w:rsid w:val="00C744E4"/>
    <w:rsid w:val="00C759D3"/>
    <w:rsid w:val="00C75D85"/>
    <w:rsid w:val="00C76097"/>
    <w:rsid w:val="00C7631F"/>
    <w:rsid w:val="00C76842"/>
    <w:rsid w:val="00C77AA3"/>
    <w:rsid w:val="00C804ED"/>
    <w:rsid w:val="00C82AFF"/>
    <w:rsid w:val="00C833FB"/>
    <w:rsid w:val="00C83A7F"/>
    <w:rsid w:val="00C8519F"/>
    <w:rsid w:val="00C87973"/>
    <w:rsid w:val="00C91850"/>
    <w:rsid w:val="00C92DF0"/>
    <w:rsid w:val="00C93AB9"/>
    <w:rsid w:val="00C940BB"/>
    <w:rsid w:val="00C94AAB"/>
    <w:rsid w:val="00C95978"/>
    <w:rsid w:val="00C960B3"/>
    <w:rsid w:val="00C96BB1"/>
    <w:rsid w:val="00C97163"/>
    <w:rsid w:val="00CA012F"/>
    <w:rsid w:val="00CA1381"/>
    <w:rsid w:val="00CA1386"/>
    <w:rsid w:val="00CA3817"/>
    <w:rsid w:val="00CA531C"/>
    <w:rsid w:val="00CA69EF"/>
    <w:rsid w:val="00CA722F"/>
    <w:rsid w:val="00CA7A07"/>
    <w:rsid w:val="00CB017B"/>
    <w:rsid w:val="00CB0CB7"/>
    <w:rsid w:val="00CB1CC5"/>
    <w:rsid w:val="00CB33FA"/>
    <w:rsid w:val="00CB659C"/>
    <w:rsid w:val="00CC0ED2"/>
    <w:rsid w:val="00CC13E8"/>
    <w:rsid w:val="00CC30AD"/>
    <w:rsid w:val="00CC3B8D"/>
    <w:rsid w:val="00CC68B1"/>
    <w:rsid w:val="00CC7707"/>
    <w:rsid w:val="00CD1423"/>
    <w:rsid w:val="00CD1570"/>
    <w:rsid w:val="00CD3540"/>
    <w:rsid w:val="00CD5428"/>
    <w:rsid w:val="00CD5A96"/>
    <w:rsid w:val="00CD6AAB"/>
    <w:rsid w:val="00CE0B31"/>
    <w:rsid w:val="00CE2587"/>
    <w:rsid w:val="00CE55E5"/>
    <w:rsid w:val="00CE7664"/>
    <w:rsid w:val="00CF020B"/>
    <w:rsid w:val="00CF16FC"/>
    <w:rsid w:val="00CF2C2E"/>
    <w:rsid w:val="00CF4EA8"/>
    <w:rsid w:val="00CF6AF8"/>
    <w:rsid w:val="00D00057"/>
    <w:rsid w:val="00D0147F"/>
    <w:rsid w:val="00D0232A"/>
    <w:rsid w:val="00D023B9"/>
    <w:rsid w:val="00D04698"/>
    <w:rsid w:val="00D05D4F"/>
    <w:rsid w:val="00D06661"/>
    <w:rsid w:val="00D11017"/>
    <w:rsid w:val="00D111A9"/>
    <w:rsid w:val="00D112F5"/>
    <w:rsid w:val="00D11680"/>
    <w:rsid w:val="00D117D7"/>
    <w:rsid w:val="00D13B2F"/>
    <w:rsid w:val="00D14650"/>
    <w:rsid w:val="00D1508A"/>
    <w:rsid w:val="00D15F5B"/>
    <w:rsid w:val="00D20EEA"/>
    <w:rsid w:val="00D21EA7"/>
    <w:rsid w:val="00D23B06"/>
    <w:rsid w:val="00D24075"/>
    <w:rsid w:val="00D24486"/>
    <w:rsid w:val="00D25347"/>
    <w:rsid w:val="00D26591"/>
    <w:rsid w:val="00D2692C"/>
    <w:rsid w:val="00D26D16"/>
    <w:rsid w:val="00D273D5"/>
    <w:rsid w:val="00D2744F"/>
    <w:rsid w:val="00D2754F"/>
    <w:rsid w:val="00D30209"/>
    <w:rsid w:val="00D306AB"/>
    <w:rsid w:val="00D30B4F"/>
    <w:rsid w:val="00D3545E"/>
    <w:rsid w:val="00D362D9"/>
    <w:rsid w:val="00D37E37"/>
    <w:rsid w:val="00D4073C"/>
    <w:rsid w:val="00D416F9"/>
    <w:rsid w:val="00D4473F"/>
    <w:rsid w:val="00D44DCC"/>
    <w:rsid w:val="00D44FCD"/>
    <w:rsid w:val="00D4617D"/>
    <w:rsid w:val="00D47317"/>
    <w:rsid w:val="00D50A9C"/>
    <w:rsid w:val="00D51E9B"/>
    <w:rsid w:val="00D525A0"/>
    <w:rsid w:val="00D529BF"/>
    <w:rsid w:val="00D52C7D"/>
    <w:rsid w:val="00D52D10"/>
    <w:rsid w:val="00D543DE"/>
    <w:rsid w:val="00D54DF2"/>
    <w:rsid w:val="00D56411"/>
    <w:rsid w:val="00D56D94"/>
    <w:rsid w:val="00D602AB"/>
    <w:rsid w:val="00D65345"/>
    <w:rsid w:val="00D6693B"/>
    <w:rsid w:val="00D673C9"/>
    <w:rsid w:val="00D724CB"/>
    <w:rsid w:val="00D7391E"/>
    <w:rsid w:val="00D7478B"/>
    <w:rsid w:val="00D74C45"/>
    <w:rsid w:val="00D74F56"/>
    <w:rsid w:val="00D76300"/>
    <w:rsid w:val="00D77496"/>
    <w:rsid w:val="00D804C6"/>
    <w:rsid w:val="00D80E68"/>
    <w:rsid w:val="00D814E3"/>
    <w:rsid w:val="00D81DAF"/>
    <w:rsid w:val="00D8265C"/>
    <w:rsid w:val="00D827DF"/>
    <w:rsid w:val="00D83932"/>
    <w:rsid w:val="00D848D4"/>
    <w:rsid w:val="00D90133"/>
    <w:rsid w:val="00D90C1F"/>
    <w:rsid w:val="00D90C6A"/>
    <w:rsid w:val="00D9295C"/>
    <w:rsid w:val="00D92A8E"/>
    <w:rsid w:val="00D972AA"/>
    <w:rsid w:val="00DA0724"/>
    <w:rsid w:val="00DA2532"/>
    <w:rsid w:val="00DA5211"/>
    <w:rsid w:val="00DA5687"/>
    <w:rsid w:val="00DA5B30"/>
    <w:rsid w:val="00DA5D4D"/>
    <w:rsid w:val="00DA6615"/>
    <w:rsid w:val="00DA666E"/>
    <w:rsid w:val="00DA6992"/>
    <w:rsid w:val="00DA71D4"/>
    <w:rsid w:val="00DB4710"/>
    <w:rsid w:val="00DB4B76"/>
    <w:rsid w:val="00DB5DA9"/>
    <w:rsid w:val="00DC0CFD"/>
    <w:rsid w:val="00DC100C"/>
    <w:rsid w:val="00DC300F"/>
    <w:rsid w:val="00DC33DB"/>
    <w:rsid w:val="00DC3711"/>
    <w:rsid w:val="00DC46AD"/>
    <w:rsid w:val="00DC68B7"/>
    <w:rsid w:val="00DD04A7"/>
    <w:rsid w:val="00DD117E"/>
    <w:rsid w:val="00DD14AB"/>
    <w:rsid w:val="00DD1A53"/>
    <w:rsid w:val="00DD1FCC"/>
    <w:rsid w:val="00DD338E"/>
    <w:rsid w:val="00DD51C2"/>
    <w:rsid w:val="00DD5AF2"/>
    <w:rsid w:val="00DE0AEC"/>
    <w:rsid w:val="00DE249D"/>
    <w:rsid w:val="00DE2D90"/>
    <w:rsid w:val="00DE3815"/>
    <w:rsid w:val="00DE48A1"/>
    <w:rsid w:val="00DE635C"/>
    <w:rsid w:val="00DF0DCA"/>
    <w:rsid w:val="00DF18E0"/>
    <w:rsid w:val="00DF26AC"/>
    <w:rsid w:val="00DF329E"/>
    <w:rsid w:val="00DF417C"/>
    <w:rsid w:val="00DF467A"/>
    <w:rsid w:val="00DF7110"/>
    <w:rsid w:val="00E02D2E"/>
    <w:rsid w:val="00E03071"/>
    <w:rsid w:val="00E03902"/>
    <w:rsid w:val="00E03FC9"/>
    <w:rsid w:val="00E04753"/>
    <w:rsid w:val="00E04DB3"/>
    <w:rsid w:val="00E06833"/>
    <w:rsid w:val="00E06928"/>
    <w:rsid w:val="00E07018"/>
    <w:rsid w:val="00E1052B"/>
    <w:rsid w:val="00E116E6"/>
    <w:rsid w:val="00E11E69"/>
    <w:rsid w:val="00E1282C"/>
    <w:rsid w:val="00E14C24"/>
    <w:rsid w:val="00E1729C"/>
    <w:rsid w:val="00E17E79"/>
    <w:rsid w:val="00E207FD"/>
    <w:rsid w:val="00E20A81"/>
    <w:rsid w:val="00E221B0"/>
    <w:rsid w:val="00E2301B"/>
    <w:rsid w:val="00E2379F"/>
    <w:rsid w:val="00E2381B"/>
    <w:rsid w:val="00E24C18"/>
    <w:rsid w:val="00E2538F"/>
    <w:rsid w:val="00E25C89"/>
    <w:rsid w:val="00E309E8"/>
    <w:rsid w:val="00E33AE9"/>
    <w:rsid w:val="00E35D13"/>
    <w:rsid w:val="00E36364"/>
    <w:rsid w:val="00E37075"/>
    <w:rsid w:val="00E37CB6"/>
    <w:rsid w:val="00E40F07"/>
    <w:rsid w:val="00E42E61"/>
    <w:rsid w:val="00E44BA1"/>
    <w:rsid w:val="00E44BF4"/>
    <w:rsid w:val="00E45821"/>
    <w:rsid w:val="00E45CB3"/>
    <w:rsid w:val="00E464AB"/>
    <w:rsid w:val="00E46F84"/>
    <w:rsid w:val="00E501BB"/>
    <w:rsid w:val="00E50450"/>
    <w:rsid w:val="00E504BB"/>
    <w:rsid w:val="00E51FF2"/>
    <w:rsid w:val="00E53B6D"/>
    <w:rsid w:val="00E55167"/>
    <w:rsid w:val="00E55EB0"/>
    <w:rsid w:val="00E56DC8"/>
    <w:rsid w:val="00E60B0C"/>
    <w:rsid w:val="00E61761"/>
    <w:rsid w:val="00E62327"/>
    <w:rsid w:val="00E629B4"/>
    <w:rsid w:val="00E62D87"/>
    <w:rsid w:val="00E63F07"/>
    <w:rsid w:val="00E64E4A"/>
    <w:rsid w:val="00E66F1C"/>
    <w:rsid w:val="00E67197"/>
    <w:rsid w:val="00E7027F"/>
    <w:rsid w:val="00E711F2"/>
    <w:rsid w:val="00E72773"/>
    <w:rsid w:val="00E72D9F"/>
    <w:rsid w:val="00E73A55"/>
    <w:rsid w:val="00E741EE"/>
    <w:rsid w:val="00E763E5"/>
    <w:rsid w:val="00E76664"/>
    <w:rsid w:val="00E76DD3"/>
    <w:rsid w:val="00E775E5"/>
    <w:rsid w:val="00E77898"/>
    <w:rsid w:val="00E81B0F"/>
    <w:rsid w:val="00E83598"/>
    <w:rsid w:val="00E83967"/>
    <w:rsid w:val="00E84A13"/>
    <w:rsid w:val="00E84D60"/>
    <w:rsid w:val="00E85416"/>
    <w:rsid w:val="00E85CCC"/>
    <w:rsid w:val="00E85E9C"/>
    <w:rsid w:val="00E86B2A"/>
    <w:rsid w:val="00E90D7F"/>
    <w:rsid w:val="00E91578"/>
    <w:rsid w:val="00E93CEA"/>
    <w:rsid w:val="00E94737"/>
    <w:rsid w:val="00E94AD3"/>
    <w:rsid w:val="00EA11F9"/>
    <w:rsid w:val="00EA2223"/>
    <w:rsid w:val="00EA43EE"/>
    <w:rsid w:val="00EA46FE"/>
    <w:rsid w:val="00EA4AC9"/>
    <w:rsid w:val="00EA5A6C"/>
    <w:rsid w:val="00EA5BDF"/>
    <w:rsid w:val="00EA63F1"/>
    <w:rsid w:val="00EB0C02"/>
    <w:rsid w:val="00EB2836"/>
    <w:rsid w:val="00EB3720"/>
    <w:rsid w:val="00EB49DF"/>
    <w:rsid w:val="00EB66B7"/>
    <w:rsid w:val="00EC03F0"/>
    <w:rsid w:val="00EC0D29"/>
    <w:rsid w:val="00EC22B5"/>
    <w:rsid w:val="00EC23B3"/>
    <w:rsid w:val="00EC409E"/>
    <w:rsid w:val="00EC4A27"/>
    <w:rsid w:val="00EC4DBC"/>
    <w:rsid w:val="00EC5CA6"/>
    <w:rsid w:val="00EC6565"/>
    <w:rsid w:val="00EC6E79"/>
    <w:rsid w:val="00EC7673"/>
    <w:rsid w:val="00ED004A"/>
    <w:rsid w:val="00ED05A0"/>
    <w:rsid w:val="00ED0F0C"/>
    <w:rsid w:val="00ED10C5"/>
    <w:rsid w:val="00ED217A"/>
    <w:rsid w:val="00ED24E5"/>
    <w:rsid w:val="00ED2A95"/>
    <w:rsid w:val="00ED2EB5"/>
    <w:rsid w:val="00ED3ABB"/>
    <w:rsid w:val="00ED3D18"/>
    <w:rsid w:val="00EE077A"/>
    <w:rsid w:val="00EE14E0"/>
    <w:rsid w:val="00EE22F7"/>
    <w:rsid w:val="00EE49F0"/>
    <w:rsid w:val="00EE553B"/>
    <w:rsid w:val="00EE5C0B"/>
    <w:rsid w:val="00EE6378"/>
    <w:rsid w:val="00EE7FDE"/>
    <w:rsid w:val="00EF09D6"/>
    <w:rsid w:val="00EF0A27"/>
    <w:rsid w:val="00EF26A0"/>
    <w:rsid w:val="00EF3524"/>
    <w:rsid w:val="00EF3BCE"/>
    <w:rsid w:val="00EF4644"/>
    <w:rsid w:val="00EF7BA6"/>
    <w:rsid w:val="00F00D93"/>
    <w:rsid w:val="00F00E99"/>
    <w:rsid w:val="00F0157C"/>
    <w:rsid w:val="00F02FA6"/>
    <w:rsid w:val="00F03206"/>
    <w:rsid w:val="00F03701"/>
    <w:rsid w:val="00F03C00"/>
    <w:rsid w:val="00F04ADF"/>
    <w:rsid w:val="00F0546C"/>
    <w:rsid w:val="00F056BF"/>
    <w:rsid w:val="00F07109"/>
    <w:rsid w:val="00F07EA3"/>
    <w:rsid w:val="00F104AD"/>
    <w:rsid w:val="00F126CF"/>
    <w:rsid w:val="00F1383C"/>
    <w:rsid w:val="00F175BA"/>
    <w:rsid w:val="00F20550"/>
    <w:rsid w:val="00F21D6F"/>
    <w:rsid w:val="00F22A23"/>
    <w:rsid w:val="00F24FBD"/>
    <w:rsid w:val="00F2521E"/>
    <w:rsid w:val="00F25684"/>
    <w:rsid w:val="00F2627B"/>
    <w:rsid w:val="00F3029F"/>
    <w:rsid w:val="00F3234F"/>
    <w:rsid w:val="00F32376"/>
    <w:rsid w:val="00F32B92"/>
    <w:rsid w:val="00F32D7E"/>
    <w:rsid w:val="00F333F6"/>
    <w:rsid w:val="00F33CE5"/>
    <w:rsid w:val="00F359FE"/>
    <w:rsid w:val="00F35AE0"/>
    <w:rsid w:val="00F35ED0"/>
    <w:rsid w:val="00F36136"/>
    <w:rsid w:val="00F36636"/>
    <w:rsid w:val="00F37410"/>
    <w:rsid w:val="00F37F13"/>
    <w:rsid w:val="00F409EB"/>
    <w:rsid w:val="00F43421"/>
    <w:rsid w:val="00F44CE1"/>
    <w:rsid w:val="00F45D69"/>
    <w:rsid w:val="00F45EE7"/>
    <w:rsid w:val="00F45F3D"/>
    <w:rsid w:val="00F47815"/>
    <w:rsid w:val="00F50B9B"/>
    <w:rsid w:val="00F52137"/>
    <w:rsid w:val="00F52C00"/>
    <w:rsid w:val="00F52C21"/>
    <w:rsid w:val="00F535C4"/>
    <w:rsid w:val="00F53CA3"/>
    <w:rsid w:val="00F53F6E"/>
    <w:rsid w:val="00F545C1"/>
    <w:rsid w:val="00F5468E"/>
    <w:rsid w:val="00F54955"/>
    <w:rsid w:val="00F54C03"/>
    <w:rsid w:val="00F54DB2"/>
    <w:rsid w:val="00F55CB9"/>
    <w:rsid w:val="00F561F9"/>
    <w:rsid w:val="00F57132"/>
    <w:rsid w:val="00F6029A"/>
    <w:rsid w:val="00F60CB0"/>
    <w:rsid w:val="00F6145E"/>
    <w:rsid w:val="00F62499"/>
    <w:rsid w:val="00F63543"/>
    <w:rsid w:val="00F6535A"/>
    <w:rsid w:val="00F65E38"/>
    <w:rsid w:val="00F66D68"/>
    <w:rsid w:val="00F66E84"/>
    <w:rsid w:val="00F6719E"/>
    <w:rsid w:val="00F703FF"/>
    <w:rsid w:val="00F711D9"/>
    <w:rsid w:val="00F7139D"/>
    <w:rsid w:val="00F71512"/>
    <w:rsid w:val="00F72946"/>
    <w:rsid w:val="00F73899"/>
    <w:rsid w:val="00F75083"/>
    <w:rsid w:val="00F75F3B"/>
    <w:rsid w:val="00F7634F"/>
    <w:rsid w:val="00F77F9C"/>
    <w:rsid w:val="00F80520"/>
    <w:rsid w:val="00F808DF"/>
    <w:rsid w:val="00F81627"/>
    <w:rsid w:val="00F819C3"/>
    <w:rsid w:val="00F81C8E"/>
    <w:rsid w:val="00F81CFE"/>
    <w:rsid w:val="00F82CCA"/>
    <w:rsid w:val="00F84806"/>
    <w:rsid w:val="00F8574C"/>
    <w:rsid w:val="00F92088"/>
    <w:rsid w:val="00F94863"/>
    <w:rsid w:val="00F94931"/>
    <w:rsid w:val="00F970BD"/>
    <w:rsid w:val="00F97F0A"/>
    <w:rsid w:val="00FA227E"/>
    <w:rsid w:val="00FA72DD"/>
    <w:rsid w:val="00FA77F9"/>
    <w:rsid w:val="00FA7A7A"/>
    <w:rsid w:val="00FB11C5"/>
    <w:rsid w:val="00FB1D1B"/>
    <w:rsid w:val="00FB23EB"/>
    <w:rsid w:val="00FB24C6"/>
    <w:rsid w:val="00FB72A8"/>
    <w:rsid w:val="00FC007B"/>
    <w:rsid w:val="00FC1472"/>
    <w:rsid w:val="00FC1BE1"/>
    <w:rsid w:val="00FC3CB8"/>
    <w:rsid w:val="00FC3F01"/>
    <w:rsid w:val="00FC47BB"/>
    <w:rsid w:val="00FC5646"/>
    <w:rsid w:val="00FC5CF3"/>
    <w:rsid w:val="00FD033B"/>
    <w:rsid w:val="00FD2178"/>
    <w:rsid w:val="00FD4C95"/>
    <w:rsid w:val="00FD556F"/>
    <w:rsid w:val="00FD6370"/>
    <w:rsid w:val="00FD71CD"/>
    <w:rsid w:val="00FD7D16"/>
    <w:rsid w:val="00FE046B"/>
    <w:rsid w:val="00FE0CB6"/>
    <w:rsid w:val="00FE1394"/>
    <w:rsid w:val="00FE1539"/>
    <w:rsid w:val="00FE3E13"/>
    <w:rsid w:val="00FE4855"/>
    <w:rsid w:val="00FF01F7"/>
    <w:rsid w:val="00FF0A70"/>
    <w:rsid w:val="00FF2E11"/>
    <w:rsid w:val="00FF34D0"/>
    <w:rsid w:val="00FF3F54"/>
    <w:rsid w:val="00FF49DA"/>
    <w:rsid w:val="00FF4B9B"/>
    <w:rsid w:val="00FF55F5"/>
  </w:rsids>
  <m:mathPr>
    <m:mathFont m:val="Cambria Math"/>
    <m:brkBin m:val="before"/>
    <m:brkBinSub m:val="--"/>
    <m:smallFrac/>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37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19" w:qFormat="1"/>
    <w:lsdException w:name="heading 3" w:uiPriority="29"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unhideWhenUsed="1" w:qFormat="1"/>
    <w:lsdException w:name="Subtle Reference" w:semiHidden="1"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337"/>
    <w:pPr>
      <w:spacing w:before="120" w:after="120"/>
      <w:ind w:left="1440"/>
    </w:pPr>
    <w:rPr>
      <w:rFonts w:ascii="Calibri" w:hAnsi="Calibri"/>
      <w:sz w:val="22"/>
      <w:lang w:val="en-GB" w:eastAsia="en-US"/>
    </w:rPr>
  </w:style>
  <w:style w:type="paragraph" w:styleId="Heading1">
    <w:name w:val="heading 1"/>
    <w:next w:val="Normal"/>
    <w:link w:val="Heading1Char"/>
    <w:autoRedefine/>
    <w:uiPriority w:val="9"/>
    <w:qFormat/>
    <w:rsid w:val="00D23B06"/>
    <w:pPr>
      <w:keepNext/>
      <w:pageBreakBefore/>
      <w:numPr>
        <w:numId w:val="4"/>
      </w:numPr>
      <w:tabs>
        <w:tab w:val="clear" w:pos="567"/>
        <w:tab w:val="left" w:pos="1440"/>
      </w:tabs>
      <w:spacing w:before="240" w:after="120"/>
      <w:ind w:left="1440" w:hanging="1440"/>
      <w:outlineLvl w:val="0"/>
    </w:pPr>
    <w:rPr>
      <w:rFonts w:ascii="Calibri" w:hAnsi="Calibri"/>
      <w:b/>
      <w:kern w:val="28"/>
      <w:sz w:val="40"/>
      <w:szCs w:val="48"/>
      <w:lang w:val="en-GB" w:eastAsia="en-US"/>
    </w:rPr>
  </w:style>
  <w:style w:type="paragraph" w:styleId="Heading2">
    <w:name w:val="heading 2"/>
    <w:basedOn w:val="Heading1"/>
    <w:next w:val="Normal"/>
    <w:uiPriority w:val="19"/>
    <w:qFormat/>
    <w:rsid w:val="00E50450"/>
    <w:pPr>
      <w:pageBreakBefore w:val="0"/>
      <w:numPr>
        <w:ilvl w:val="1"/>
      </w:numPr>
      <w:tabs>
        <w:tab w:val="clear" w:pos="1080"/>
        <w:tab w:val="clear" w:pos="1440"/>
      </w:tabs>
      <w:spacing w:before="420" w:after="180"/>
      <w:ind w:left="1440" w:hanging="1440"/>
      <w:outlineLvl w:val="1"/>
    </w:pPr>
    <w:rPr>
      <w:sz w:val="28"/>
    </w:rPr>
  </w:style>
  <w:style w:type="paragraph" w:styleId="Heading3">
    <w:name w:val="heading 3"/>
    <w:basedOn w:val="Heading2"/>
    <w:next w:val="Normal"/>
    <w:uiPriority w:val="29"/>
    <w:qFormat/>
    <w:rsid w:val="00F21D6F"/>
    <w:pPr>
      <w:numPr>
        <w:ilvl w:val="2"/>
      </w:numPr>
      <w:tabs>
        <w:tab w:val="clear" w:pos="1440"/>
      </w:tabs>
      <w:ind w:left="1440" w:hanging="1440"/>
      <w:outlineLvl w:val="2"/>
    </w:pPr>
    <w:rPr>
      <w:sz w:val="24"/>
      <w:szCs w:val="24"/>
    </w:rPr>
  </w:style>
  <w:style w:type="paragraph" w:styleId="Heading4">
    <w:name w:val="heading 4"/>
    <w:basedOn w:val="Heading3"/>
    <w:next w:val="Normal"/>
    <w:qFormat/>
    <w:rsid w:val="00F21D6F"/>
    <w:pPr>
      <w:numPr>
        <w:ilvl w:val="3"/>
      </w:numPr>
      <w:tabs>
        <w:tab w:val="clear" w:pos="1800"/>
      </w:tabs>
      <w:ind w:left="1440" w:hanging="1440"/>
      <w:outlineLvl w:val="3"/>
    </w:pPr>
    <w:rPr>
      <w:sz w:val="22"/>
    </w:rPr>
  </w:style>
  <w:style w:type="paragraph" w:styleId="Heading5">
    <w:name w:val="heading 5"/>
    <w:basedOn w:val="Heading4"/>
    <w:next w:val="Normal"/>
    <w:qFormat/>
    <w:rsid w:val="00E50450"/>
    <w:pPr>
      <w:numPr>
        <w:ilvl w:val="4"/>
      </w:numPr>
      <w:tabs>
        <w:tab w:val="clear" w:pos="2160"/>
      </w:tabs>
      <w:ind w:left="1440" w:hanging="1440"/>
      <w:outlineLvl w:val="4"/>
    </w:pPr>
  </w:style>
  <w:style w:type="paragraph" w:styleId="Heading6">
    <w:name w:val="heading 6"/>
    <w:basedOn w:val="Heading5"/>
    <w:next w:val="Normal"/>
    <w:qFormat/>
    <w:rsid w:val="00F21D6F"/>
    <w:pPr>
      <w:numPr>
        <w:ilvl w:val="5"/>
      </w:numPr>
      <w:tabs>
        <w:tab w:val="clear" w:pos="2520"/>
      </w:tabs>
      <w:spacing w:before="240"/>
      <w:ind w:left="1440" w:hanging="1440"/>
      <w:outlineLvl w:val="5"/>
    </w:pPr>
    <w:rPr>
      <w:sz w:val="20"/>
    </w:rPr>
  </w:style>
  <w:style w:type="paragraph" w:styleId="Heading7">
    <w:name w:val="heading 7"/>
    <w:basedOn w:val="Heading6"/>
    <w:next w:val="Normal"/>
    <w:semiHidden/>
    <w:qFormat/>
    <w:rsid w:val="00F21D6F"/>
    <w:pPr>
      <w:numPr>
        <w:ilvl w:val="6"/>
      </w:numPr>
      <w:tabs>
        <w:tab w:val="clear" w:pos="2880"/>
      </w:tabs>
      <w:ind w:left="1440" w:hanging="1440"/>
      <w:outlineLvl w:val="6"/>
    </w:pPr>
  </w:style>
  <w:style w:type="paragraph" w:styleId="Heading8">
    <w:name w:val="heading 8"/>
    <w:basedOn w:val="Heading7"/>
    <w:next w:val="Normal"/>
    <w:semiHidden/>
    <w:rsid w:val="00F21D6F"/>
    <w:pPr>
      <w:numPr>
        <w:ilvl w:val="7"/>
      </w:numPr>
      <w:tabs>
        <w:tab w:val="clear" w:pos="3240"/>
      </w:tabs>
      <w:outlineLvl w:val="7"/>
    </w:pPr>
  </w:style>
  <w:style w:type="paragraph" w:styleId="Heading9">
    <w:name w:val="heading 9"/>
    <w:basedOn w:val="Heading8"/>
    <w:next w:val="Normal"/>
    <w:semiHidden/>
    <w:qFormat/>
    <w:rsid w:val="00555ADE"/>
    <w:pPr>
      <w:numPr>
        <w:ilvl w:val="8"/>
      </w:numPr>
      <w:tabs>
        <w:tab w:val="left" w:pos="1701"/>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23B06"/>
    <w:rPr>
      <w:rFonts w:ascii="Calibri" w:hAnsi="Calibri"/>
      <w:b/>
      <w:kern w:val="28"/>
      <w:sz w:val="40"/>
      <w:szCs w:val="48"/>
      <w:lang w:val="en-GB" w:eastAsia="en-US"/>
    </w:rPr>
  </w:style>
  <w:style w:type="paragraph" w:styleId="Header">
    <w:name w:val="header"/>
    <w:link w:val="HeaderChar"/>
    <w:uiPriority w:val="99"/>
    <w:semiHidden/>
    <w:rsid w:val="00143C09"/>
    <w:pPr>
      <w:spacing w:after="360"/>
    </w:pPr>
    <w:rPr>
      <w:rFonts w:ascii="Calibri" w:hAnsi="Calibri"/>
      <w:noProof/>
      <w:sz w:val="16"/>
      <w:szCs w:val="16"/>
      <w:lang w:val="en-US" w:eastAsia="en-US"/>
    </w:rPr>
  </w:style>
  <w:style w:type="character" w:customStyle="1" w:styleId="HeaderChar">
    <w:name w:val="Header Char"/>
    <w:link w:val="Header"/>
    <w:uiPriority w:val="99"/>
    <w:semiHidden/>
    <w:rsid w:val="0037508A"/>
    <w:rPr>
      <w:rFonts w:ascii="Calibri" w:hAnsi="Calibri"/>
      <w:noProof/>
      <w:sz w:val="16"/>
      <w:szCs w:val="16"/>
      <w:lang w:val="en-US" w:eastAsia="en-US"/>
    </w:rPr>
  </w:style>
  <w:style w:type="paragraph" w:styleId="Title">
    <w:name w:val="Title"/>
    <w:semiHidden/>
    <w:qFormat/>
    <w:rsid w:val="00592CF1"/>
    <w:pPr>
      <w:spacing w:after="20"/>
    </w:pPr>
    <w:rPr>
      <w:rFonts w:ascii="Calibri" w:hAnsi="Calibri"/>
      <w:color w:val="FFFFFF"/>
      <w:kern w:val="28"/>
      <w:sz w:val="68"/>
      <w:szCs w:val="44"/>
      <w:lang w:val="en-GB" w:eastAsia="en-US"/>
    </w:rPr>
  </w:style>
  <w:style w:type="paragraph" w:styleId="Subtitle">
    <w:name w:val="Subtitle"/>
    <w:basedOn w:val="Normal"/>
    <w:semiHidden/>
    <w:qFormat/>
    <w:rsid w:val="00DC3711"/>
    <w:rPr>
      <w:color w:val="FFFFFF"/>
      <w:sz w:val="44"/>
      <w:szCs w:val="36"/>
    </w:rPr>
  </w:style>
  <w:style w:type="paragraph" w:styleId="BalloonText">
    <w:name w:val="Balloon Text"/>
    <w:basedOn w:val="Normal"/>
    <w:link w:val="BalloonTextChar"/>
    <w:semiHidden/>
    <w:rsid w:val="00220CCE"/>
    <w:rPr>
      <w:rFonts w:ascii="Tahoma" w:hAnsi="Tahoma" w:cs="Tahoma"/>
      <w:sz w:val="16"/>
      <w:szCs w:val="16"/>
    </w:rPr>
  </w:style>
  <w:style w:type="character" w:customStyle="1" w:styleId="BalloonTextChar">
    <w:name w:val="Balloon Text Char"/>
    <w:link w:val="BalloonText"/>
    <w:semiHidden/>
    <w:rsid w:val="0037508A"/>
    <w:rPr>
      <w:rFonts w:ascii="Tahoma" w:hAnsi="Tahoma" w:cs="Tahoma"/>
      <w:sz w:val="16"/>
      <w:szCs w:val="16"/>
      <w:lang w:val="en-GB" w:eastAsia="en-US"/>
    </w:rPr>
  </w:style>
  <w:style w:type="paragraph" w:customStyle="1" w:styleId="TOCHeading1">
    <w:name w:val="TOC Heading1"/>
    <w:next w:val="Normal"/>
    <w:semiHidden/>
    <w:rsid w:val="00823842"/>
    <w:pPr>
      <w:pageBreakBefore/>
      <w:spacing w:before="600" w:after="180"/>
      <w:ind w:left="567"/>
    </w:pPr>
    <w:rPr>
      <w:rFonts w:ascii="Calibri" w:hAnsi="Calibri"/>
      <w:b/>
      <w:noProof/>
      <w:color w:val="7A2741"/>
      <w:sz w:val="48"/>
      <w:szCs w:val="48"/>
      <w:lang w:val="en-US" w:eastAsia="en-US"/>
    </w:rPr>
  </w:style>
  <w:style w:type="paragraph" w:styleId="Footer">
    <w:name w:val="footer"/>
    <w:link w:val="FooterChar"/>
    <w:uiPriority w:val="99"/>
    <w:rsid w:val="00143C09"/>
    <w:pPr>
      <w:tabs>
        <w:tab w:val="center" w:pos="4153"/>
        <w:tab w:val="right" w:pos="8306"/>
      </w:tabs>
    </w:pPr>
    <w:rPr>
      <w:rFonts w:ascii="Calibri" w:hAnsi="Calibri"/>
      <w:noProof/>
      <w:sz w:val="16"/>
      <w:szCs w:val="16"/>
      <w:lang w:val="en-US" w:eastAsia="en-US"/>
    </w:rPr>
  </w:style>
  <w:style w:type="character" w:customStyle="1" w:styleId="FooterChar">
    <w:name w:val="Footer Char"/>
    <w:link w:val="Footer"/>
    <w:uiPriority w:val="99"/>
    <w:rsid w:val="009D0591"/>
    <w:rPr>
      <w:rFonts w:ascii="Calibri" w:hAnsi="Calibri"/>
      <w:noProof/>
      <w:sz w:val="16"/>
      <w:szCs w:val="16"/>
      <w:lang w:val="en-US" w:eastAsia="en-US"/>
    </w:rPr>
  </w:style>
  <w:style w:type="paragraph" w:styleId="TOC2">
    <w:name w:val="toc 2"/>
    <w:basedOn w:val="TOC1"/>
    <w:next w:val="Normal"/>
    <w:uiPriority w:val="39"/>
    <w:qFormat/>
    <w:rsid w:val="00B079EB"/>
    <w:pPr>
      <w:spacing w:before="40" w:after="20"/>
      <w:ind w:left="1701"/>
    </w:pPr>
    <w:rPr>
      <w:b w:val="0"/>
      <w:sz w:val="22"/>
    </w:rPr>
  </w:style>
  <w:style w:type="paragraph" w:styleId="TOC1">
    <w:name w:val="toc 1"/>
    <w:next w:val="Normal"/>
    <w:uiPriority w:val="39"/>
    <w:qFormat/>
    <w:rsid w:val="00D416F9"/>
    <w:pPr>
      <w:tabs>
        <w:tab w:val="right" w:leader="dot" w:pos="9639"/>
      </w:tabs>
      <w:spacing w:before="120" w:after="120"/>
      <w:ind w:left="1134" w:right="851" w:hanging="567"/>
    </w:pPr>
    <w:rPr>
      <w:rFonts w:ascii="Calibri" w:hAnsi="Calibri"/>
      <w:b/>
      <w:noProof/>
      <w:sz w:val="24"/>
      <w:lang w:val="en-GB" w:eastAsia="en-US"/>
    </w:rPr>
  </w:style>
  <w:style w:type="paragraph" w:customStyle="1" w:styleId="TecnoFooterVertical">
    <w:name w:val="Tecno_Footer_Vertical"/>
    <w:basedOn w:val="Normal"/>
    <w:semiHidden/>
    <w:qFormat/>
    <w:rsid w:val="004A739E"/>
    <w:rPr>
      <w:sz w:val="12"/>
    </w:rPr>
  </w:style>
  <w:style w:type="paragraph" w:customStyle="1" w:styleId="xxxhText1R">
    <w:name w:val="xxxhText1R"/>
    <w:basedOn w:val="Normal"/>
    <w:semiHidden/>
    <w:rsid w:val="002D6D4C"/>
    <w:pPr>
      <w:spacing w:before="20"/>
      <w:jc w:val="right"/>
    </w:pPr>
    <w:rPr>
      <w:b/>
      <w:noProof/>
      <w:sz w:val="16"/>
      <w:szCs w:val="16"/>
      <w:lang w:val="en-US"/>
    </w:rPr>
  </w:style>
  <w:style w:type="paragraph" w:styleId="TOC3">
    <w:name w:val="toc 3"/>
    <w:basedOn w:val="TOC2"/>
    <w:next w:val="Normal"/>
    <w:uiPriority w:val="39"/>
    <w:rsid w:val="00495435"/>
    <w:pPr>
      <w:tabs>
        <w:tab w:val="left" w:pos="2268"/>
      </w:tabs>
      <w:ind w:left="2268"/>
    </w:pPr>
    <w:rPr>
      <w:sz w:val="20"/>
    </w:rPr>
  </w:style>
  <w:style w:type="paragraph" w:styleId="TOC4">
    <w:name w:val="toc 4"/>
    <w:basedOn w:val="TOC3"/>
    <w:next w:val="Normal"/>
    <w:uiPriority w:val="39"/>
    <w:rsid w:val="00AA1B09"/>
    <w:pPr>
      <w:tabs>
        <w:tab w:val="left" w:pos="2410"/>
      </w:tabs>
      <w:ind w:left="2410" w:hanging="992"/>
    </w:pPr>
  </w:style>
  <w:style w:type="paragraph" w:styleId="TOC5">
    <w:name w:val="toc 5"/>
    <w:basedOn w:val="TOC4"/>
    <w:next w:val="Normal"/>
    <w:uiPriority w:val="39"/>
    <w:rsid w:val="00AA1B09"/>
    <w:pPr>
      <w:tabs>
        <w:tab w:val="clear" w:pos="2410"/>
        <w:tab w:val="left" w:pos="3119"/>
      </w:tabs>
      <w:ind w:left="3119" w:hanging="1276"/>
    </w:pPr>
  </w:style>
  <w:style w:type="paragraph" w:styleId="TOC6">
    <w:name w:val="toc 6"/>
    <w:basedOn w:val="TOC5"/>
    <w:next w:val="Normal"/>
    <w:uiPriority w:val="39"/>
    <w:rsid w:val="008D6227"/>
    <w:pPr>
      <w:tabs>
        <w:tab w:val="left" w:pos="4961"/>
      </w:tabs>
      <w:ind w:left="4962"/>
    </w:pPr>
  </w:style>
  <w:style w:type="paragraph" w:styleId="TOC7">
    <w:name w:val="toc 7"/>
    <w:basedOn w:val="TOC6"/>
    <w:next w:val="Normal"/>
    <w:semiHidden/>
    <w:rsid w:val="008D6227"/>
    <w:pPr>
      <w:tabs>
        <w:tab w:val="clear" w:pos="4961"/>
        <w:tab w:val="left" w:pos="5245"/>
      </w:tabs>
      <w:ind w:left="5245" w:hanging="1559"/>
    </w:pPr>
  </w:style>
  <w:style w:type="paragraph" w:styleId="TOC8">
    <w:name w:val="toc 8"/>
    <w:basedOn w:val="TOC7"/>
    <w:next w:val="Normal"/>
    <w:semiHidden/>
    <w:rsid w:val="008D6227"/>
    <w:pPr>
      <w:tabs>
        <w:tab w:val="clear" w:pos="5245"/>
        <w:tab w:val="left" w:pos="5387"/>
      </w:tabs>
      <w:ind w:left="5387" w:hanging="1701"/>
    </w:pPr>
  </w:style>
  <w:style w:type="paragraph" w:styleId="TOC9">
    <w:name w:val="toc 9"/>
    <w:basedOn w:val="TOC8"/>
    <w:next w:val="Normal"/>
    <w:semiHidden/>
    <w:rsid w:val="008D6227"/>
    <w:pPr>
      <w:tabs>
        <w:tab w:val="clear" w:pos="5387"/>
        <w:tab w:val="left" w:pos="5528"/>
      </w:tabs>
      <w:ind w:left="5529" w:hanging="1843"/>
    </w:pPr>
  </w:style>
  <w:style w:type="paragraph" w:styleId="ListNumber">
    <w:name w:val="List Number"/>
    <w:basedOn w:val="Normal"/>
    <w:rsid w:val="005A610E"/>
    <w:pPr>
      <w:numPr>
        <w:numId w:val="5"/>
      </w:numPr>
    </w:pPr>
    <w:rPr>
      <w:rFonts w:cs="Calibri"/>
    </w:rPr>
  </w:style>
  <w:style w:type="paragraph" w:styleId="ListNumber2">
    <w:name w:val="List Number 2"/>
    <w:basedOn w:val="ListNumber"/>
    <w:rsid w:val="001A27EB"/>
    <w:pPr>
      <w:numPr>
        <w:numId w:val="6"/>
      </w:numPr>
    </w:pPr>
    <w:rPr>
      <w:szCs w:val="24"/>
    </w:rPr>
  </w:style>
  <w:style w:type="paragraph" w:styleId="ListNumber3">
    <w:name w:val="List Number 3"/>
    <w:basedOn w:val="ListNumber2"/>
    <w:rsid w:val="00784E8F"/>
    <w:pPr>
      <w:numPr>
        <w:numId w:val="7"/>
      </w:numPr>
    </w:pPr>
  </w:style>
  <w:style w:type="character" w:styleId="Hyperlink">
    <w:name w:val="Hyperlink"/>
    <w:uiPriority w:val="99"/>
    <w:rsid w:val="00966957"/>
    <w:rPr>
      <w:color w:val="0000FF"/>
      <w:u w:val="single"/>
    </w:rPr>
  </w:style>
  <w:style w:type="paragraph" w:styleId="TOCHeading">
    <w:name w:val="TOC Heading"/>
    <w:basedOn w:val="Heading1"/>
    <w:next w:val="Normal"/>
    <w:autoRedefine/>
    <w:uiPriority w:val="39"/>
    <w:qFormat/>
    <w:rsid w:val="00BB18BB"/>
    <w:pPr>
      <w:keepLines/>
      <w:numPr>
        <w:numId w:val="0"/>
      </w:numPr>
      <w:tabs>
        <w:tab w:val="left" w:pos="567"/>
      </w:tabs>
      <w:spacing w:before="480" w:after="0" w:line="276" w:lineRule="auto"/>
      <w:ind w:left="567"/>
      <w:outlineLvl w:val="9"/>
    </w:pPr>
    <w:rPr>
      <w:bCs/>
      <w:kern w:val="0"/>
      <w:sz w:val="48"/>
      <w:szCs w:val="28"/>
      <w:lang w:val="en-US" w:eastAsia="ja-JP"/>
    </w:rPr>
  </w:style>
  <w:style w:type="paragraph" w:customStyle="1" w:styleId="BasicParagraph">
    <w:name w:val="[Basic Paragraph]"/>
    <w:basedOn w:val="Normal"/>
    <w:uiPriority w:val="99"/>
    <w:semiHidden/>
    <w:rsid w:val="008646D9"/>
    <w:pPr>
      <w:autoSpaceDE w:val="0"/>
      <w:autoSpaceDN w:val="0"/>
      <w:adjustRightInd w:val="0"/>
      <w:spacing w:line="288" w:lineRule="auto"/>
      <w:textAlignment w:val="center"/>
    </w:pPr>
    <w:rPr>
      <w:rFonts w:ascii="Minion Pro" w:hAnsi="Minion Pro" w:cs="Minion Pro"/>
      <w:color w:val="000000"/>
      <w:sz w:val="24"/>
      <w:szCs w:val="24"/>
    </w:rPr>
  </w:style>
  <w:style w:type="character" w:styleId="PlaceholderText">
    <w:name w:val="Placeholder Text"/>
    <w:uiPriority w:val="99"/>
    <w:semiHidden/>
    <w:rsid w:val="005A3370"/>
    <w:rPr>
      <w:color w:val="808080"/>
    </w:rPr>
  </w:style>
  <w:style w:type="character" w:customStyle="1" w:styleId="TecnoPlaceholderwhite">
    <w:name w:val="Tecno_Placeholder_white"/>
    <w:semiHidden/>
    <w:rsid w:val="00A27F81"/>
    <w:rPr>
      <w:color w:val="FFFFFF"/>
      <w:sz w:val="22"/>
    </w:rPr>
  </w:style>
  <w:style w:type="paragraph" w:customStyle="1" w:styleId="TecnoDocumenttitle">
    <w:name w:val="Tecno_Document_title"/>
    <w:basedOn w:val="Normal"/>
    <w:semiHidden/>
    <w:qFormat/>
    <w:rsid w:val="00527C67"/>
    <w:pPr>
      <w:framePr w:hSpace="141" w:wrap="around" w:vAnchor="text" w:hAnchor="text" w:y="1"/>
      <w:suppressOverlap/>
    </w:pPr>
    <w:rPr>
      <w:b/>
      <w:color w:val="FFFFFF"/>
      <w:sz w:val="68"/>
    </w:rPr>
  </w:style>
  <w:style w:type="paragraph" w:customStyle="1" w:styleId="TecnoDocumentsubtitle">
    <w:name w:val="Tecno_Document_subtitle"/>
    <w:basedOn w:val="Normal"/>
    <w:semiHidden/>
    <w:qFormat/>
    <w:rsid w:val="00527C67"/>
    <w:pPr>
      <w:framePr w:hSpace="141" w:wrap="around" w:vAnchor="text" w:hAnchor="text" w:y="1"/>
      <w:suppressOverlap/>
    </w:pPr>
    <w:rPr>
      <w:color w:val="FFFFFF"/>
      <w:sz w:val="44"/>
    </w:rPr>
  </w:style>
  <w:style w:type="paragraph" w:customStyle="1" w:styleId="NormalWhite">
    <w:name w:val="Normal White"/>
    <w:uiPriority w:val="3"/>
    <w:rsid w:val="003C6AAC"/>
    <w:pPr>
      <w:jc w:val="both"/>
    </w:pPr>
    <w:rPr>
      <w:rFonts w:ascii="Calibri" w:hAnsi="Calibri"/>
      <w:color w:val="FFFFFF"/>
      <w:sz w:val="22"/>
      <w:lang w:val="en-GB" w:eastAsia="en-US"/>
    </w:rPr>
  </w:style>
  <w:style w:type="paragraph" w:customStyle="1" w:styleId="Headingnonumber20pt">
    <w:name w:val="Heading (no number 20pt)"/>
    <w:basedOn w:val="Heading1"/>
    <w:next w:val="Normal"/>
    <w:uiPriority w:val="38"/>
    <w:rsid w:val="00FB23EB"/>
    <w:pPr>
      <w:numPr>
        <w:numId w:val="0"/>
      </w:numPr>
      <w:tabs>
        <w:tab w:val="left" w:pos="567"/>
      </w:tabs>
      <w:spacing w:before="360"/>
    </w:pPr>
    <w:rPr>
      <w:bCs/>
      <w:szCs w:val="20"/>
    </w:rPr>
  </w:style>
  <w:style w:type="paragraph" w:customStyle="1" w:styleId="Tecnoplaceholderblackbold">
    <w:name w:val="Tecno_placeholder_black_bold"/>
    <w:basedOn w:val="Normal"/>
    <w:semiHidden/>
    <w:rsid w:val="00220CCE"/>
    <w:pPr>
      <w:spacing w:before="60" w:after="60"/>
    </w:pPr>
    <w:rPr>
      <w:rFonts w:cs="Calibri"/>
      <w:b/>
      <w:bCs/>
      <w:noProof/>
      <w:lang w:val="en-US"/>
    </w:rPr>
  </w:style>
  <w:style w:type="paragraph" w:customStyle="1" w:styleId="Tecnoplaceholderblack">
    <w:name w:val="Tecno_placeholder_black"/>
    <w:basedOn w:val="Tecnoplaceholderblackbold"/>
    <w:semiHidden/>
    <w:rsid w:val="000221D7"/>
    <w:rPr>
      <w:b w:val="0"/>
      <w:bCs w:val="0"/>
    </w:rPr>
  </w:style>
  <w:style w:type="table" w:styleId="TableGrid">
    <w:name w:val="Table Grid"/>
    <w:basedOn w:val="TableNormal"/>
    <w:rsid w:val="00970D6B"/>
    <w:pPr>
      <w:outlineLvl w:val="0"/>
    </w:pPr>
    <w:tblPr>
      <w:tblInd w:w="14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Pr>
    <w:tblStylePr w:type="firstRow">
      <w:tblPr/>
      <w:trPr>
        <w:tblHeader/>
      </w:trPr>
      <w:tcPr>
        <w:tcBorders>
          <w:top w:val="single" w:sz="6" w:space="0" w:color="595959"/>
          <w:left w:val="single" w:sz="6" w:space="0" w:color="595959"/>
          <w:bottom w:val="single" w:sz="6" w:space="0" w:color="595959"/>
          <w:right w:val="single" w:sz="6" w:space="0" w:color="595959"/>
          <w:insideH w:val="single" w:sz="6" w:space="0" w:color="595959"/>
          <w:insideV w:val="single" w:sz="6" w:space="0" w:color="595959"/>
          <w:tl2br w:val="nil"/>
          <w:tr2bl w:val="nil"/>
        </w:tcBorders>
        <w:shd w:val="clear" w:color="auto" w:fill="D9D9D9"/>
      </w:tcPr>
    </w:tblStylePr>
  </w:style>
  <w:style w:type="paragraph" w:customStyle="1" w:styleId="Copyrightheader">
    <w:name w:val="Copyright header"/>
    <w:basedOn w:val="Heading1"/>
    <w:next w:val="Normal"/>
    <w:rsid w:val="005C19CC"/>
    <w:pPr>
      <w:numPr>
        <w:numId w:val="0"/>
      </w:numPr>
      <w:tabs>
        <w:tab w:val="left" w:pos="567"/>
      </w:tabs>
      <w:ind w:left="567"/>
      <w:outlineLvl w:val="9"/>
    </w:pPr>
  </w:style>
  <w:style w:type="paragraph" w:customStyle="1" w:styleId="Copyrighttext">
    <w:name w:val="Copyright text"/>
    <w:basedOn w:val="Normal"/>
    <w:semiHidden/>
    <w:qFormat/>
    <w:rsid w:val="00AD1165"/>
    <w:pPr>
      <w:ind w:left="1304"/>
    </w:pPr>
  </w:style>
  <w:style w:type="paragraph" w:customStyle="1" w:styleId="NormalIndent1">
    <w:name w:val="Normal Indent 1"/>
    <w:basedOn w:val="Normal"/>
    <w:uiPriority w:val="2"/>
    <w:qFormat/>
    <w:rsid w:val="001C09CB"/>
    <w:pPr>
      <w:ind w:left="1800"/>
    </w:pPr>
    <w:rPr>
      <w:bCs/>
    </w:rPr>
  </w:style>
  <w:style w:type="paragraph" w:customStyle="1" w:styleId="Tecnofooter">
    <w:name w:val="Tecno_footer"/>
    <w:basedOn w:val="Footer"/>
    <w:semiHidden/>
    <w:qFormat/>
    <w:rsid w:val="004A739E"/>
    <w:pPr>
      <w:spacing w:after="600"/>
    </w:pPr>
    <w:rPr>
      <w:sz w:val="18"/>
      <w:szCs w:val="18"/>
    </w:rPr>
  </w:style>
  <w:style w:type="paragraph" w:styleId="NormalIndent">
    <w:name w:val="Normal Indent"/>
    <w:basedOn w:val="Normal"/>
    <w:semiHidden/>
    <w:rsid w:val="00DA71D4"/>
    <w:pPr>
      <w:ind w:left="1304"/>
    </w:pPr>
  </w:style>
  <w:style w:type="paragraph" w:customStyle="1" w:styleId="TecnoCopyrightheader">
    <w:name w:val="Tecno_Copyright_header"/>
    <w:basedOn w:val="Normal"/>
    <w:semiHidden/>
    <w:qFormat/>
    <w:rsid w:val="004C0DD9"/>
    <w:rPr>
      <w:sz w:val="40"/>
    </w:rPr>
  </w:style>
  <w:style w:type="paragraph" w:customStyle="1" w:styleId="TecnoCopyright">
    <w:name w:val="Tecno_Copyright"/>
    <w:basedOn w:val="TecnoCopyrightheader"/>
    <w:semiHidden/>
    <w:rsid w:val="00FA227E"/>
    <w:rPr>
      <w:b/>
      <w:bCs/>
      <w:color w:val="882345"/>
    </w:rPr>
  </w:style>
  <w:style w:type="paragraph" w:customStyle="1" w:styleId="NormalWhite16pt">
    <w:name w:val="Normal White 16pt"/>
    <w:basedOn w:val="NormalWhite"/>
    <w:semiHidden/>
    <w:qFormat/>
    <w:rsid w:val="007E2445"/>
    <w:pPr>
      <w:framePr w:hSpace="141" w:wrap="around" w:vAnchor="text" w:hAnchor="margin" w:y="391"/>
      <w:suppressOverlap/>
    </w:pPr>
    <w:rPr>
      <w:sz w:val="32"/>
      <w:szCs w:val="32"/>
    </w:rPr>
  </w:style>
  <w:style w:type="paragraph" w:customStyle="1" w:styleId="NormalWhiteOikea14">
    <w:name w:val="Normal White Oikea 14"/>
    <w:basedOn w:val="NormalWhite"/>
    <w:semiHidden/>
    <w:qFormat/>
    <w:rsid w:val="00AC7C94"/>
    <w:pPr>
      <w:framePr w:hSpace="141" w:wrap="around" w:vAnchor="text" w:hAnchor="margin" w:y="391"/>
      <w:suppressOverlap/>
      <w:jc w:val="right"/>
    </w:pPr>
    <w:rPr>
      <w:sz w:val="28"/>
      <w:szCs w:val="28"/>
    </w:rPr>
  </w:style>
  <w:style w:type="paragraph" w:styleId="TOAHeading">
    <w:name w:val="toa heading"/>
    <w:basedOn w:val="TOCHeading1"/>
    <w:next w:val="Normal"/>
    <w:semiHidden/>
    <w:rsid w:val="00600029"/>
    <w:pPr>
      <w:ind w:left="0"/>
    </w:pPr>
  </w:style>
  <w:style w:type="paragraph" w:customStyle="1" w:styleId="Headingnonumber12pt">
    <w:name w:val="Heading (no number 12pt)"/>
    <w:basedOn w:val="Headingnonumber20pt"/>
    <w:next w:val="Normal"/>
    <w:autoRedefine/>
    <w:qFormat/>
    <w:rsid w:val="00AD7303"/>
    <w:pPr>
      <w:pageBreakBefore w:val="0"/>
      <w:spacing w:before="420" w:after="180"/>
      <w:ind w:left="1440"/>
      <w:outlineLvl w:val="9"/>
    </w:pPr>
    <w:rPr>
      <w:sz w:val="24"/>
    </w:rPr>
  </w:style>
  <w:style w:type="paragraph" w:customStyle="1" w:styleId="FooterBlack">
    <w:name w:val="Footer Black"/>
    <w:link w:val="FooterBlackCharChar"/>
    <w:rsid w:val="00D23B06"/>
    <w:rPr>
      <w:rFonts w:ascii="Calibri" w:hAnsi="Calibri"/>
      <w:noProof/>
      <w:sz w:val="16"/>
      <w:szCs w:val="16"/>
      <w:lang w:val="en-US" w:eastAsia="en-US" w:bidi="en-US"/>
    </w:rPr>
  </w:style>
  <w:style w:type="character" w:customStyle="1" w:styleId="FooterBlackCharChar">
    <w:name w:val="Footer Black Char Char"/>
    <w:link w:val="FooterBlack"/>
    <w:rsid w:val="00D23B06"/>
    <w:rPr>
      <w:rFonts w:ascii="Calibri" w:hAnsi="Calibri"/>
      <w:noProof/>
      <w:sz w:val="16"/>
      <w:szCs w:val="16"/>
      <w:lang w:val="en-US" w:eastAsia="en-US" w:bidi="en-US"/>
    </w:rPr>
  </w:style>
  <w:style w:type="paragraph" w:styleId="DocumentMap">
    <w:name w:val="Document Map"/>
    <w:basedOn w:val="Normal"/>
    <w:link w:val="DocumentMapChar"/>
    <w:semiHidden/>
    <w:rsid w:val="005A41F7"/>
    <w:rPr>
      <w:rFonts w:ascii="Tahoma" w:hAnsi="Tahoma" w:cs="Tahoma"/>
      <w:sz w:val="16"/>
      <w:szCs w:val="16"/>
    </w:rPr>
  </w:style>
  <w:style w:type="character" w:customStyle="1" w:styleId="DocumentMapChar">
    <w:name w:val="Document Map Char"/>
    <w:link w:val="DocumentMap"/>
    <w:semiHidden/>
    <w:rsid w:val="005A41F7"/>
    <w:rPr>
      <w:rFonts w:ascii="Tahoma" w:hAnsi="Tahoma" w:cs="Tahoma"/>
      <w:sz w:val="16"/>
      <w:szCs w:val="16"/>
      <w:lang w:val="en-GB" w:eastAsia="en-US"/>
    </w:rPr>
  </w:style>
  <w:style w:type="paragraph" w:customStyle="1" w:styleId="TTbody">
    <w:name w:val="TT body"/>
    <w:basedOn w:val="Normal"/>
    <w:semiHidden/>
    <w:qFormat/>
    <w:rsid w:val="00F36636"/>
  </w:style>
  <w:style w:type="paragraph" w:styleId="ListBullet">
    <w:name w:val="List Bullet"/>
    <w:basedOn w:val="Normal"/>
    <w:rsid w:val="000369E4"/>
    <w:pPr>
      <w:numPr>
        <w:numId w:val="1"/>
      </w:numPr>
      <w:tabs>
        <w:tab w:val="clear" w:pos="2098"/>
      </w:tabs>
      <w:ind w:left="1800" w:hanging="360"/>
    </w:pPr>
  </w:style>
  <w:style w:type="paragraph" w:styleId="ListBullet2">
    <w:name w:val="List Bullet 2"/>
    <w:basedOn w:val="Normal"/>
    <w:rsid w:val="00F36636"/>
    <w:pPr>
      <w:numPr>
        <w:numId w:val="2"/>
      </w:numPr>
      <w:tabs>
        <w:tab w:val="clear" w:pos="2495"/>
      </w:tabs>
      <w:ind w:left="2160" w:hanging="360"/>
      <w:contextualSpacing/>
    </w:pPr>
  </w:style>
  <w:style w:type="paragraph" w:styleId="ListBullet3">
    <w:name w:val="List Bullet 3"/>
    <w:basedOn w:val="Normal"/>
    <w:rsid w:val="005A610E"/>
    <w:pPr>
      <w:numPr>
        <w:numId w:val="3"/>
      </w:numPr>
      <w:ind w:left="2621" w:hanging="461"/>
    </w:pPr>
  </w:style>
  <w:style w:type="paragraph" w:customStyle="1" w:styleId="NormalIndent2">
    <w:name w:val="Normal Indent 2"/>
    <w:basedOn w:val="NormalIndent1"/>
    <w:qFormat/>
    <w:rsid w:val="001C09CB"/>
    <w:pPr>
      <w:ind w:left="2160"/>
    </w:pPr>
  </w:style>
  <w:style w:type="paragraph" w:customStyle="1" w:styleId="NormalIndent3">
    <w:name w:val="Normal Indent 3"/>
    <w:basedOn w:val="NormalIndent1"/>
    <w:qFormat/>
    <w:rsid w:val="00651112"/>
    <w:pPr>
      <w:ind w:left="2637"/>
    </w:pPr>
  </w:style>
  <w:style w:type="table" w:styleId="TableProfessional">
    <w:name w:val="Table Professional"/>
    <w:basedOn w:val="TableNormal"/>
    <w:rsid w:val="001C09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1">
    <w:name w:val="TableHead1"/>
    <w:basedOn w:val="Normal"/>
    <w:semiHidden/>
    <w:qFormat/>
    <w:rsid w:val="00F47815"/>
    <w:pPr>
      <w:spacing w:before="60" w:after="60"/>
      <w:ind w:left="58"/>
    </w:pPr>
    <w:rPr>
      <w:b/>
      <w:sz w:val="20"/>
    </w:rPr>
  </w:style>
  <w:style w:type="paragraph" w:customStyle="1" w:styleId="Tabletext1C">
    <w:name w:val="Tabletext1C"/>
    <w:qFormat/>
    <w:rsid w:val="00927307"/>
    <w:pPr>
      <w:spacing w:before="60" w:after="60"/>
      <w:ind w:left="57"/>
    </w:pPr>
    <w:rPr>
      <w:rFonts w:ascii="Calibri" w:hAnsi="Calibri"/>
      <w:lang w:val="en-GB" w:eastAsia="en-US"/>
    </w:rPr>
  </w:style>
  <w:style w:type="paragraph" w:customStyle="1" w:styleId="Tabletext1CC">
    <w:name w:val="Tabletext1CC"/>
    <w:basedOn w:val="Tabletext1C"/>
    <w:qFormat/>
    <w:rsid w:val="00927307"/>
    <w:pPr>
      <w:jc w:val="center"/>
    </w:pPr>
  </w:style>
  <w:style w:type="paragraph" w:customStyle="1" w:styleId="Tabletext1TR">
    <w:name w:val="Tabletext1TR"/>
    <w:qFormat/>
    <w:rsid w:val="008638E5"/>
    <w:pPr>
      <w:spacing w:before="60" w:after="60"/>
      <w:ind w:left="58"/>
    </w:pPr>
    <w:rPr>
      <w:lang w:val="en-GB" w:eastAsia="en-US"/>
    </w:rPr>
  </w:style>
  <w:style w:type="paragraph" w:customStyle="1" w:styleId="Tabletext1TRC">
    <w:name w:val="Tabletext1TRC"/>
    <w:basedOn w:val="Tabletext1TR"/>
    <w:qFormat/>
    <w:rsid w:val="00211809"/>
    <w:pPr>
      <w:jc w:val="center"/>
    </w:pPr>
  </w:style>
  <w:style w:type="paragraph" w:customStyle="1" w:styleId="TableListBullet">
    <w:name w:val="Table List Bullet"/>
    <w:basedOn w:val="ListBullet"/>
    <w:qFormat/>
    <w:rsid w:val="00C60A04"/>
    <w:pPr>
      <w:tabs>
        <w:tab w:val="left" w:pos="431"/>
      </w:tabs>
      <w:spacing w:before="60" w:after="60"/>
      <w:ind w:left="414" w:hanging="357"/>
    </w:pPr>
    <w:rPr>
      <w:sz w:val="20"/>
    </w:rPr>
  </w:style>
  <w:style w:type="paragraph" w:customStyle="1" w:styleId="TableListBullet2">
    <w:name w:val="Table List Bullet 2"/>
    <w:basedOn w:val="TableListBullet"/>
    <w:qFormat/>
    <w:rsid w:val="00C3168B"/>
    <w:pPr>
      <w:numPr>
        <w:numId w:val="8"/>
      </w:numPr>
      <w:tabs>
        <w:tab w:val="left" w:pos="850"/>
      </w:tabs>
      <w:ind w:left="788" w:hanging="357"/>
    </w:pPr>
  </w:style>
  <w:style w:type="paragraph" w:customStyle="1" w:styleId="TableListNumber">
    <w:name w:val="Table List Number"/>
    <w:qFormat/>
    <w:rsid w:val="00C60A04"/>
    <w:pPr>
      <w:numPr>
        <w:numId w:val="9"/>
      </w:numPr>
      <w:tabs>
        <w:tab w:val="left" w:pos="461"/>
      </w:tabs>
      <w:spacing w:before="60" w:after="60"/>
    </w:pPr>
    <w:rPr>
      <w:rFonts w:ascii="Calibri" w:hAnsi="Calibri" w:cs="Calibri"/>
      <w:szCs w:val="22"/>
      <w:lang w:val="en-GB" w:eastAsia="en-US"/>
    </w:rPr>
  </w:style>
  <w:style w:type="paragraph" w:customStyle="1" w:styleId="TableListNumber2">
    <w:name w:val="Table List Number 2"/>
    <w:basedOn w:val="TableListNumber"/>
    <w:qFormat/>
    <w:rsid w:val="00C60A04"/>
    <w:pPr>
      <w:numPr>
        <w:numId w:val="13"/>
      </w:numPr>
    </w:pPr>
  </w:style>
  <w:style w:type="table" w:styleId="TableClassic1">
    <w:name w:val="Table Classic 1"/>
    <w:basedOn w:val="TableNormal"/>
    <w:rsid w:val="009D6D69"/>
    <w:tblPr>
      <w:tblBorders>
        <w:top w:val="single" w:sz="12" w:space="0" w:color="000000"/>
        <w:bottom w:val="single" w:sz="12" w:space="0" w:color="000000"/>
        <w:insideH w:val="single" w:sz="12" w:space="0" w:color="000000"/>
      </w:tblBorders>
    </w:tblPr>
    <w:tcPr>
      <w:shd w:val="clear" w:color="auto" w:fill="auto"/>
    </w:tcPr>
    <w:tblStylePr w:type="firstRow">
      <w:rPr>
        <w:i/>
        <w:iCs/>
      </w:rPr>
      <w:tblPr/>
      <w:tcPr>
        <w:tcBorders>
          <w:bottom w:val="single" w:sz="4" w:space="0" w:color="auto"/>
        </w:tcBorders>
        <w:shd w:val="clear" w:color="auto" w:fill="auto"/>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ppHeading2">
    <w:name w:val="AppHeading 2"/>
    <w:basedOn w:val="AppHeading1"/>
    <w:next w:val="Normal"/>
    <w:autoRedefine/>
    <w:qFormat/>
    <w:rsid w:val="00424AC8"/>
    <w:pPr>
      <w:pageBreakBefore w:val="0"/>
      <w:numPr>
        <w:ilvl w:val="1"/>
      </w:numPr>
      <w:spacing w:before="360"/>
    </w:pPr>
    <w:rPr>
      <w:sz w:val="28"/>
      <w:szCs w:val="32"/>
    </w:rPr>
  </w:style>
  <w:style w:type="paragraph" w:customStyle="1" w:styleId="AppHeading3">
    <w:name w:val="AppHeading 3"/>
    <w:next w:val="Normal"/>
    <w:qFormat/>
    <w:rsid w:val="00D23B06"/>
    <w:pPr>
      <w:numPr>
        <w:ilvl w:val="2"/>
        <w:numId w:val="25"/>
      </w:numPr>
      <w:spacing w:before="300"/>
    </w:pPr>
    <w:rPr>
      <w:rFonts w:ascii="Calibri" w:hAnsi="Calibri"/>
      <w:b/>
      <w:sz w:val="24"/>
      <w:szCs w:val="24"/>
      <w:lang w:val="en-GB" w:eastAsia="en-US"/>
    </w:rPr>
  </w:style>
  <w:style w:type="paragraph" w:customStyle="1" w:styleId="AppHeading1">
    <w:name w:val="AppHeading 1"/>
    <w:basedOn w:val="Heading1"/>
    <w:next w:val="Normal"/>
    <w:autoRedefine/>
    <w:qFormat/>
    <w:rsid w:val="007D27C6"/>
    <w:pPr>
      <w:numPr>
        <w:numId w:val="25"/>
      </w:numPr>
      <w:spacing w:before="480" w:after="240"/>
    </w:pPr>
  </w:style>
  <w:style w:type="paragraph" w:customStyle="1" w:styleId="Subheading2">
    <w:name w:val="Subheading2"/>
    <w:basedOn w:val="Normal"/>
    <w:next w:val="Normal"/>
    <w:link w:val="Subheading2Char"/>
    <w:qFormat/>
    <w:rsid w:val="00D23B06"/>
    <w:pPr>
      <w:keepNext/>
      <w:spacing w:before="360"/>
    </w:pPr>
    <w:rPr>
      <w:sz w:val="32"/>
      <w:szCs w:val="48"/>
    </w:rPr>
  </w:style>
  <w:style w:type="paragraph" w:customStyle="1" w:styleId="ReferenceList">
    <w:name w:val="Reference List"/>
    <w:qFormat/>
    <w:rsid w:val="00973A8F"/>
    <w:pPr>
      <w:numPr>
        <w:numId w:val="11"/>
      </w:numPr>
      <w:spacing w:before="60" w:after="60"/>
    </w:pPr>
    <w:rPr>
      <w:sz w:val="22"/>
      <w:szCs w:val="22"/>
      <w:lang w:val="en-GB" w:eastAsia="en-US"/>
    </w:rPr>
  </w:style>
  <w:style w:type="character" w:customStyle="1" w:styleId="Subheading2Char">
    <w:name w:val="Subheading2 Char"/>
    <w:link w:val="Subheading2"/>
    <w:rsid w:val="00D23B06"/>
    <w:rPr>
      <w:rFonts w:ascii="Calibri" w:hAnsi="Calibri"/>
      <w:sz w:val="32"/>
      <w:szCs w:val="48"/>
      <w:lang w:val="en-GB" w:eastAsia="en-US"/>
    </w:rPr>
  </w:style>
  <w:style w:type="character" w:customStyle="1" w:styleId="SystemOutput">
    <w:name w:val="SystemOutput"/>
    <w:uiPriority w:val="1"/>
    <w:qFormat/>
    <w:rsid w:val="000235E4"/>
    <w:rPr>
      <w:rFonts w:ascii="Courier New" w:hAnsi="Courier New"/>
      <w:sz w:val="22"/>
    </w:rPr>
  </w:style>
  <w:style w:type="paragraph" w:customStyle="1" w:styleId="PictureCenter">
    <w:name w:val="PictureCenter"/>
    <w:next w:val="Normal"/>
    <w:qFormat/>
    <w:rsid w:val="00652982"/>
    <w:pPr>
      <w:jc w:val="center"/>
    </w:pPr>
    <w:rPr>
      <w:rFonts w:ascii="Calibri" w:hAnsi="Calibri"/>
      <w:sz w:val="22"/>
      <w:lang w:val="en-GB" w:eastAsia="en-US"/>
    </w:rPr>
  </w:style>
  <w:style w:type="paragraph" w:styleId="Caption">
    <w:name w:val="caption"/>
    <w:next w:val="Normal"/>
    <w:qFormat/>
    <w:rsid w:val="00D23B06"/>
    <w:pPr>
      <w:spacing w:before="240" w:after="240"/>
      <w:ind w:left="1797"/>
    </w:pPr>
    <w:rPr>
      <w:bCs/>
      <w:i/>
      <w:szCs w:val="18"/>
      <w:lang w:val="en-GB" w:eastAsia="en-US"/>
    </w:rPr>
  </w:style>
  <w:style w:type="paragraph" w:customStyle="1" w:styleId="TableHead1C">
    <w:name w:val="TableHead1C"/>
    <w:basedOn w:val="TableHead1"/>
    <w:qFormat/>
    <w:rsid w:val="008638E5"/>
    <w:pPr>
      <w:keepNext/>
      <w:ind w:left="57"/>
    </w:pPr>
  </w:style>
  <w:style w:type="paragraph" w:customStyle="1" w:styleId="Normalleft">
    <w:name w:val="Normal left"/>
    <w:qFormat/>
    <w:rsid w:val="006179A8"/>
    <w:rPr>
      <w:rFonts w:ascii="Calibri" w:hAnsi="Calibri"/>
      <w:sz w:val="22"/>
      <w:lang w:val="en-GB" w:eastAsia="en-US"/>
    </w:rPr>
  </w:style>
  <w:style w:type="paragraph" w:customStyle="1" w:styleId="Headerfooter">
    <w:name w:val="Header&amp;footer"/>
    <w:basedOn w:val="Normalleft"/>
    <w:autoRedefine/>
    <w:qFormat/>
    <w:rsid w:val="00106156"/>
    <w:pPr>
      <w:jc w:val="right"/>
    </w:pPr>
    <w:rPr>
      <w:i/>
      <w:sz w:val="20"/>
    </w:rPr>
  </w:style>
  <w:style w:type="paragraph" w:customStyle="1" w:styleId="PictureLeft">
    <w:name w:val="PictureLeft"/>
    <w:next w:val="Normal"/>
    <w:qFormat/>
    <w:rsid w:val="000E4F34"/>
    <w:pPr>
      <w:ind w:left="1440"/>
    </w:pPr>
    <w:rPr>
      <w:rFonts w:ascii="Calibri" w:hAnsi="Calibri"/>
      <w:noProof/>
      <w:sz w:val="22"/>
      <w:lang w:val="fi-FI" w:eastAsia="fi-FI"/>
    </w:rPr>
  </w:style>
  <w:style w:type="paragraph" w:customStyle="1" w:styleId="TableHead1CC">
    <w:name w:val="TableHead1CC"/>
    <w:basedOn w:val="TableHead1C"/>
    <w:qFormat/>
    <w:rsid w:val="008638E5"/>
    <w:pPr>
      <w:jc w:val="center"/>
    </w:pPr>
  </w:style>
  <w:style w:type="paragraph" w:customStyle="1" w:styleId="Note1">
    <w:name w:val="Note1"/>
    <w:basedOn w:val="Normal"/>
    <w:qFormat/>
    <w:rsid w:val="00F37F13"/>
    <w:pPr>
      <w:keepLines/>
      <w:pBdr>
        <w:top w:val="single" w:sz="4" w:space="3" w:color="auto"/>
        <w:bottom w:val="single" w:sz="4" w:space="3" w:color="auto"/>
      </w:pBdr>
      <w:tabs>
        <w:tab w:val="left" w:pos="1418"/>
      </w:tabs>
      <w:spacing w:before="180" w:after="180"/>
      <w:ind w:hanging="1440"/>
    </w:pPr>
    <w:rPr>
      <w:rFonts w:cs="Calibri"/>
      <w:lang w:val="en-US"/>
    </w:rPr>
  </w:style>
  <w:style w:type="paragraph" w:customStyle="1" w:styleId="CodeBlock">
    <w:name w:val="CodeBlock"/>
    <w:basedOn w:val="Normal"/>
    <w:qFormat/>
    <w:rsid w:val="00A32BE9"/>
    <w:pPr>
      <w:pBdr>
        <w:top w:val="single" w:sz="6" w:space="4" w:color="7F7F7F"/>
        <w:left w:val="single" w:sz="6" w:space="4" w:color="7F7F7F"/>
        <w:bottom w:val="single" w:sz="6" w:space="4" w:color="7F7F7F"/>
        <w:right w:val="single" w:sz="6" w:space="4" w:color="7F7F7F"/>
      </w:pBdr>
      <w:shd w:val="clear" w:color="auto" w:fill="EEECE1" w:themeFill="background2"/>
      <w:spacing w:after="0"/>
    </w:pPr>
    <w:rPr>
      <w:rFonts w:ascii="Courier New" w:hAnsi="Courier New"/>
      <w:sz w:val="18"/>
    </w:rPr>
  </w:style>
  <w:style w:type="paragraph" w:styleId="FootnoteText">
    <w:name w:val="footnote text"/>
    <w:basedOn w:val="Normal"/>
    <w:link w:val="FootnoteTextChar"/>
    <w:semiHidden/>
    <w:rsid w:val="00940D43"/>
    <w:pPr>
      <w:spacing w:after="0"/>
    </w:pPr>
    <w:rPr>
      <w:sz w:val="20"/>
    </w:rPr>
  </w:style>
  <w:style w:type="character" w:customStyle="1" w:styleId="FootnoteTextChar">
    <w:name w:val="Footnote Text Char"/>
    <w:basedOn w:val="DefaultParagraphFont"/>
    <w:link w:val="FootnoteText"/>
    <w:semiHidden/>
    <w:rsid w:val="00940D43"/>
    <w:rPr>
      <w:rFonts w:ascii="Calibri" w:hAnsi="Calibri"/>
      <w:lang w:val="en-GB" w:eastAsia="en-US"/>
    </w:rPr>
  </w:style>
  <w:style w:type="character" w:styleId="FootnoteReference">
    <w:name w:val="footnote reference"/>
    <w:basedOn w:val="DefaultParagraphFont"/>
    <w:semiHidden/>
    <w:rsid w:val="00940D43"/>
    <w:rPr>
      <w:vertAlign w:val="superscript"/>
    </w:rPr>
  </w:style>
  <w:style w:type="paragraph" w:customStyle="1" w:styleId="TecnotreeHeading1">
    <w:name w:val="Tecnotree Heading1"/>
    <w:basedOn w:val="Normal"/>
    <w:link w:val="TecnotreeHeading1Char"/>
    <w:semiHidden/>
    <w:qFormat/>
    <w:rsid w:val="005344A8"/>
    <w:pPr>
      <w:tabs>
        <w:tab w:val="left" w:pos="5941"/>
      </w:tabs>
      <w:suppressAutoHyphens/>
      <w:autoSpaceDE w:val="0"/>
      <w:autoSpaceDN w:val="0"/>
      <w:adjustRightInd w:val="0"/>
      <w:spacing w:after="0"/>
      <w:textAlignment w:val="center"/>
      <w:outlineLvl w:val="0"/>
    </w:pPr>
    <w:rPr>
      <w:rFonts w:cs="Myriad Pro"/>
      <w:color w:val="0C0135"/>
      <w:sz w:val="44"/>
      <w:szCs w:val="44"/>
    </w:rPr>
  </w:style>
  <w:style w:type="paragraph" w:customStyle="1" w:styleId="TecnotreeSubjectHeading">
    <w:name w:val="Tecnotree Subject Heading"/>
    <w:basedOn w:val="Normal"/>
    <w:link w:val="TecnotreeSubjectHeadingChar"/>
    <w:semiHidden/>
    <w:qFormat/>
    <w:rsid w:val="00F47815"/>
    <w:pPr>
      <w:tabs>
        <w:tab w:val="left" w:pos="5941"/>
      </w:tabs>
      <w:suppressAutoHyphens/>
      <w:autoSpaceDE w:val="0"/>
      <w:autoSpaceDN w:val="0"/>
      <w:adjustRightInd w:val="0"/>
      <w:spacing w:after="0" w:line="300" w:lineRule="atLeast"/>
      <w:textAlignment w:val="center"/>
    </w:pPr>
    <w:rPr>
      <w:rFonts w:cs="Myriad Pro"/>
      <w:b/>
      <w:bCs/>
      <w:color w:val="8D8D8F"/>
      <w:sz w:val="27"/>
      <w:szCs w:val="27"/>
    </w:rPr>
  </w:style>
  <w:style w:type="character" w:customStyle="1" w:styleId="TecnotreeHeading1Char">
    <w:name w:val="Tecnotree Heading1 Char"/>
    <w:basedOn w:val="DefaultParagraphFont"/>
    <w:link w:val="TecnotreeHeading1"/>
    <w:semiHidden/>
    <w:rsid w:val="00765337"/>
    <w:rPr>
      <w:rFonts w:ascii="Calibri" w:hAnsi="Calibri" w:cs="Myriad Pro"/>
      <w:color w:val="0C0135"/>
      <w:sz w:val="44"/>
      <w:szCs w:val="44"/>
      <w:lang w:val="en-GB" w:eastAsia="en-US"/>
    </w:rPr>
  </w:style>
  <w:style w:type="character" w:customStyle="1" w:styleId="TecnotreeSubjectHeadingChar">
    <w:name w:val="Tecnotree Subject Heading Char"/>
    <w:basedOn w:val="DefaultParagraphFont"/>
    <w:link w:val="TecnotreeSubjectHeading"/>
    <w:semiHidden/>
    <w:rsid w:val="00765337"/>
    <w:rPr>
      <w:rFonts w:ascii="Calibri" w:hAnsi="Calibri" w:cs="Myriad Pro"/>
      <w:b/>
      <w:bCs/>
      <w:color w:val="8D8D8F"/>
      <w:sz w:val="27"/>
      <w:szCs w:val="27"/>
      <w:lang w:val="en-GB" w:eastAsia="en-US"/>
    </w:rPr>
  </w:style>
  <w:style w:type="paragraph" w:styleId="NoSpacing">
    <w:name w:val="No Spacing"/>
    <w:uiPriority w:val="1"/>
    <w:qFormat/>
    <w:rsid w:val="005344A8"/>
    <w:rPr>
      <w:rFonts w:asciiTheme="minorHAnsi" w:eastAsiaTheme="minorHAnsi" w:hAnsiTheme="minorHAnsi" w:cstheme="minorBidi"/>
      <w:sz w:val="22"/>
      <w:szCs w:val="22"/>
      <w:lang w:val="fi-FI" w:eastAsia="en-US"/>
    </w:rPr>
  </w:style>
  <w:style w:type="paragraph" w:customStyle="1" w:styleId="Tecnotreeheaderfooter">
    <w:name w:val="Tecnotree header/footer"/>
    <w:basedOn w:val="Normal"/>
    <w:link w:val="TecnotreeheaderfooterChar"/>
    <w:semiHidden/>
    <w:qFormat/>
    <w:rsid w:val="00F47815"/>
    <w:pPr>
      <w:tabs>
        <w:tab w:val="left" w:pos="5941"/>
      </w:tabs>
      <w:suppressAutoHyphens/>
      <w:autoSpaceDE w:val="0"/>
      <w:autoSpaceDN w:val="0"/>
      <w:adjustRightInd w:val="0"/>
      <w:spacing w:after="0" w:line="300" w:lineRule="atLeast"/>
      <w:ind w:left="-709"/>
      <w:textAlignment w:val="center"/>
    </w:pPr>
    <w:rPr>
      <w:rFonts w:ascii="Myriad Pro" w:hAnsi="Myriad Pro" w:cs="Myriad Pro Light"/>
      <w:color w:val="000000"/>
      <w:sz w:val="16"/>
      <w:szCs w:val="16"/>
    </w:rPr>
  </w:style>
  <w:style w:type="character" w:customStyle="1" w:styleId="TecnotreeheaderfooterChar">
    <w:name w:val="Tecnotree header/footer Char"/>
    <w:basedOn w:val="DefaultParagraphFont"/>
    <w:link w:val="Tecnotreeheaderfooter"/>
    <w:semiHidden/>
    <w:rsid w:val="00765337"/>
    <w:rPr>
      <w:rFonts w:ascii="Myriad Pro" w:hAnsi="Myriad Pro" w:cs="Myriad Pro Light"/>
      <w:color w:val="000000"/>
      <w:sz w:val="16"/>
      <w:szCs w:val="16"/>
      <w:lang w:val="en-GB" w:eastAsia="en-US"/>
    </w:rPr>
  </w:style>
  <w:style w:type="character" w:styleId="Strong">
    <w:name w:val="Strong"/>
    <w:basedOn w:val="DefaultParagraphFont"/>
    <w:semiHidden/>
    <w:qFormat/>
    <w:rsid w:val="00F53CA3"/>
    <w:rPr>
      <w:b/>
      <w:bCs/>
    </w:rPr>
  </w:style>
  <w:style w:type="character" w:styleId="Emphasis">
    <w:name w:val="Emphasis"/>
    <w:basedOn w:val="DefaultParagraphFont"/>
    <w:semiHidden/>
    <w:qFormat/>
    <w:rsid w:val="007F7352"/>
    <w:rPr>
      <w:i/>
      <w:iCs/>
    </w:rPr>
  </w:style>
  <w:style w:type="paragraph" w:customStyle="1" w:styleId="Headingnonumber14pt">
    <w:name w:val="Heading (no number 14pt)"/>
    <w:basedOn w:val="Normal"/>
    <w:next w:val="Normal"/>
    <w:qFormat/>
    <w:rsid w:val="00AD7303"/>
    <w:pPr>
      <w:spacing w:before="420" w:after="180"/>
    </w:pPr>
    <w:rPr>
      <w:b/>
      <w:sz w:val="28"/>
    </w:rPr>
  </w:style>
  <w:style w:type="paragraph" w:customStyle="1" w:styleId="Heading11pt">
    <w:name w:val="Heading (11pt"/>
    <w:aliases w:val="underline)"/>
    <w:basedOn w:val="Normal"/>
    <w:next w:val="Normal"/>
    <w:qFormat/>
    <w:rsid w:val="00B728C3"/>
    <w:pPr>
      <w:spacing w:before="240"/>
    </w:pPr>
    <w:rPr>
      <w:u w:val="single"/>
    </w:rPr>
  </w:style>
  <w:style w:type="paragraph" w:customStyle="1" w:styleId="Copyrightheading12pt">
    <w:name w:val="Copyright heading 12pt"/>
    <w:basedOn w:val="Normal"/>
    <w:next w:val="Normal"/>
    <w:qFormat/>
    <w:rsid w:val="002D2051"/>
    <w:pPr>
      <w:spacing w:before="420" w:after="180"/>
    </w:pPr>
    <w:rPr>
      <w:b/>
      <w:sz w:val="24"/>
    </w:rPr>
  </w:style>
  <w:style w:type="paragraph" w:customStyle="1" w:styleId="Headingnonumber11pt">
    <w:name w:val="Heading (no number 11pt)"/>
    <w:basedOn w:val="Normal"/>
    <w:next w:val="Normal"/>
    <w:qFormat/>
    <w:rsid w:val="00B728C3"/>
    <w:pPr>
      <w:spacing w:before="420" w:after="180"/>
    </w:pPr>
    <w:rPr>
      <w:b/>
    </w:rPr>
  </w:style>
  <w:style w:type="paragraph" w:styleId="ListParagraph">
    <w:name w:val="List Paragraph"/>
    <w:basedOn w:val="Normal"/>
    <w:uiPriority w:val="34"/>
    <w:qFormat/>
    <w:rsid w:val="004B4EAC"/>
    <w:pPr>
      <w:ind w:left="720"/>
      <w:contextualSpacing/>
    </w:pPr>
  </w:style>
  <w:style w:type="numbering" w:customStyle="1" w:styleId="Appendices">
    <w:name w:val="Appendices"/>
    <w:uiPriority w:val="99"/>
    <w:rsid w:val="007D27C6"/>
    <w:pPr>
      <w:numPr>
        <w:numId w:val="20"/>
      </w:numPr>
    </w:pPr>
  </w:style>
  <w:style w:type="paragraph" w:customStyle="1" w:styleId="Headernonumber12pt">
    <w:name w:val="Header (no number 12pt)"/>
    <w:basedOn w:val="Normal"/>
    <w:next w:val="Normal"/>
    <w:qFormat/>
    <w:rsid w:val="00D23B06"/>
    <w:pPr>
      <w:keepNext/>
      <w:tabs>
        <w:tab w:val="left" w:pos="567"/>
        <w:tab w:val="left" w:pos="1440"/>
      </w:tabs>
      <w:spacing w:before="360"/>
      <w:ind w:left="0"/>
    </w:pPr>
    <w:rPr>
      <w:bCs/>
      <w:kern w:val="28"/>
      <w:sz w:val="24"/>
    </w:rPr>
  </w:style>
  <w:style w:type="paragraph" w:customStyle="1" w:styleId="TableNote">
    <w:name w:val="TableNote"/>
    <w:basedOn w:val="Note1"/>
    <w:next w:val="Tabletext1C"/>
    <w:qFormat/>
    <w:rsid w:val="00B50E14"/>
    <w:pPr>
      <w:tabs>
        <w:tab w:val="clear" w:pos="1418"/>
        <w:tab w:val="left" w:pos="851"/>
      </w:tabs>
      <w:ind w:left="788" w:hanging="731"/>
      <w:outlineLvl w:val="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52943">
      <w:bodyDiv w:val="1"/>
      <w:marLeft w:val="0"/>
      <w:marRight w:val="0"/>
      <w:marTop w:val="0"/>
      <w:marBottom w:val="0"/>
      <w:divBdr>
        <w:top w:val="none" w:sz="0" w:space="0" w:color="auto"/>
        <w:left w:val="none" w:sz="0" w:space="0" w:color="auto"/>
        <w:bottom w:val="none" w:sz="0" w:space="0" w:color="auto"/>
        <w:right w:val="none" w:sz="0" w:space="0" w:color="auto"/>
      </w:divBdr>
    </w:div>
    <w:div w:id="269894346">
      <w:bodyDiv w:val="1"/>
      <w:marLeft w:val="0"/>
      <w:marRight w:val="0"/>
      <w:marTop w:val="0"/>
      <w:marBottom w:val="0"/>
      <w:divBdr>
        <w:top w:val="none" w:sz="0" w:space="0" w:color="auto"/>
        <w:left w:val="none" w:sz="0" w:space="0" w:color="auto"/>
        <w:bottom w:val="none" w:sz="0" w:space="0" w:color="auto"/>
        <w:right w:val="none" w:sz="0" w:space="0" w:color="auto"/>
      </w:divBdr>
    </w:div>
    <w:div w:id="730885352">
      <w:bodyDiv w:val="1"/>
      <w:marLeft w:val="0"/>
      <w:marRight w:val="0"/>
      <w:marTop w:val="0"/>
      <w:marBottom w:val="0"/>
      <w:divBdr>
        <w:top w:val="none" w:sz="0" w:space="0" w:color="auto"/>
        <w:left w:val="none" w:sz="0" w:space="0" w:color="auto"/>
        <w:bottom w:val="none" w:sz="0" w:space="0" w:color="auto"/>
        <w:right w:val="none" w:sz="0" w:space="0" w:color="auto"/>
      </w:divBdr>
    </w:div>
    <w:div w:id="803502111">
      <w:bodyDiv w:val="1"/>
      <w:marLeft w:val="0"/>
      <w:marRight w:val="0"/>
      <w:marTop w:val="0"/>
      <w:marBottom w:val="0"/>
      <w:divBdr>
        <w:top w:val="none" w:sz="0" w:space="0" w:color="auto"/>
        <w:left w:val="none" w:sz="0" w:space="0" w:color="auto"/>
        <w:bottom w:val="none" w:sz="0" w:space="0" w:color="auto"/>
        <w:right w:val="none" w:sz="0" w:space="0" w:color="auto"/>
      </w:divBdr>
    </w:div>
    <w:div w:id="980769959">
      <w:bodyDiv w:val="1"/>
      <w:marLeft w:val="0"/>
      <w:marRight w:val="0"/>
      <w:marTop w:val="0"/>
      <w:marBottom w:val="0"/>
      <w:divBdr>
        <w:top w:val="none" w:sz="0" w:space="0" w:color="auto"/>
        <w:left w:val="none" w:sz="0" w:space="0" w:color="auto"/>
        <w:bottom w:val="none" w:sz="0" w:space="0" w:color="auto"/>
        <w:right w:val="none" w:sz="0" w:space="0" w:color="auto"/>
      </w:divBdr>
    </w:div>
    <w:div w:id="1740589042">
      <w:bodyDiv w:val="1"/>
      <w:marLeft w:val="0"/>
      <w:marRight w:val="0"/>
      <w:marTop w:val="0"/>
      <w:marBottom w:val="0"/>
      <w:divBdr>
        <w:top w:val="none" w:sz="0" w:space="0" w:color="auto"/>
        <w:left w:val="none" w:sz="0" w:space="0" w:color="auto"/>
        <w:bottom w:val="none" w:sz="0" w:space="0" w:color="auto"/>
        <w:right w:val="none" w:sz="0" w:space="0" w:color="auto"/>
      </w:divBdr>
    </w:div>
    <w:div w:id="1754350679">
      <w:bodyDiv w:val="1"/>
      <w:marLeft w:val="0"/>
      <w:marRight w:val="0"/>
      <w:marTop w:val="0"/>
      <w:marBottom w:val="0"/>
      <w:divBdr>
        <w:top w:val="none" w:sz="0" w:space="0" w:color="auto"/>
        <w:left w:val="none" w:sz="0" w:space="0" w:color="auto"/>
        <w:bottom w:val="none" w:sz="0" w:space="0" w:color="auto"/>
        <w:right w:val="none" w:sz="0" w:space="0" w:color="auto"/>
      </w:divBdr>
    </w:div>
    <w:div w:id="20418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itmo\Documents\Custom%20Office%20Templates\Tecnotree%20Document%20Template_Ne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16AF0C0AB74F65B57CEDBD87D3DF80"/>
        <w:category>
          <w:name w:val="General"/>
          <w:gallery w:val="placeholder"/>
        </w:category>
        <w:types>
          <w:type w:val="bbPlcHdr"/>
        </w:types>
        <w:behaviors>
          <w:behavior w:val="content"/>
        </w:behaviors>
        <w:guid w:val="{5DE00273-102D-436B-BBF2-EA0D0A92E63D}"/>
      </w:docPartPr>
      <w:docPartBody>
        <w:p w:rsidR="00E640B0" w:rsidRDefault="00FC4769">
          <w:pPr>
            <w:pStyle w:val="FC16AF0C0AB74F65B57CEDBD87D3DF80"/>
          </w:pPr>
          <w:r w:rsidRPr="00704307">
            <w:rPr>
              <w:rStyle w:val="PlaceholderText"/>
            </w:rPr>
            <w:t>[Subject]</w:t>
          </w:r>
        </w:p>
      </w:docPartBody>
    </w:docPart>
    <w:docPart>
      <w:docPartPr>
        <w:name w:val="4F84A0E7D9B044D3808E3018EF81D6A3"/>
        <w:category>
          <w:name w:val="General"/>
          <w:gallery w:val="placeholder"/>
        </w:category>
        <w:types>
          <w:type w:val="bbPlcHdr"/>
        </w:types>
        <w:behaviors>
          <w:behavior w:val="content"/>
        </w:behaviors>
        <w:guid w:val="{F69CA801-C694-4A1D-A909-CA582573594C}"/>
      </w:docPartPr>
      <w:docPartBody>
        <w:p w:rsidR="00E640B0" w:rsidRDefault="00FC4769">
          <w:pPr>
            <w:pStyle w:val="4F84A0E7D9B044D3808E3018EF81D6A3"/>
          </w:pPr>
          <w:r w:rsidRPr="00704307">
            <w:rPr>
              <w:rStyle w:val="PlaceholderText"/>
            </w:rPr>
            <w:t>[Document Type]</w:t>
          </w:r>
        </w:p>
      </w:docPartBody>
    </w:docPart>
    <w:docPart>
      <w:docPartPr>
        <w:name w:val="5B10057DC17B406CA3FCDD4BC189B81D"/>
        <w:category>
          <w:name w:val="General"/>
          <w:gallery w:val="placeholder"/>
        </w:category>
        <w:types>
          <w:type w:val="bbPlcHdr"/>
        </w:types>
        <w:behaviors>
          <w:behavior w:val="content"/>
        </w:behaviors>
        <w:guid w:val="{995A2283-F2E0-4BF7-8CDA-5588FA2722DF}"/>
      </w:docPartPr>
      <w:docPartBody>
        <w:p w:rsidR="00E640B0" w:rsidRDefault="00FC4769">
          <w:pPr>
            <w:pStyle w:val="5B10057DC17B406CA3FCDD4BC189B81D"/>
          </w:pPr>
          <w:r w:rsidRPr="00704307">
            <w:rPr>
              <w:rStyle w:val="PlaceholderText"/>
            </w:rPr>
            <w:t>[Distribution Level]</w:t>
          </w:r>
        </w:p>
      </w:docPartBody>
    </w:docPart>
    <w:docPart>
      <w:docPartPr>
        <w:name w:val="94B7CDD8479842EBAB57685A8807FDF8"/>
        <w:category>
          <w:name w:val="General"/>
          <w:gallery w:val="placeholder"/>
        </w:category>
        <w:types>
          <w:type w:val="bbPlcHdr"/>
        </w:types>
        <w:behaviors>
          <w:behavior w:val="content"/>
        </w:behaviors>
        <w:guid w:val="{CFFA0C11-FAA1-46F0-83BF-86766DC97BEF}"/>
      </w:docPartPr>
      <w:docPartBody>
        <w:p w:rsidR="00E640B0" w:rsidRDefault="00FC4769">
          <w:pPr>
            <w:pStyle w:val="94B7CDD8479842EBAB57685A8807FDF8"/>
          </w:pPr>
          <w:r w:rsidRPr="004F0151">
            <w:rPr>
              <w:rStyle w:val="PlaceholderText"/>
            </w:rPr>
            <w:t>[Distribution Level]</w:t>
          </w:r>
        </w:p>
      </w:docPartBody>
    </w:docPart>
    <w:docPart>
      <w:docPartPr>
        <w:name w:val="5E102F03727B4A3B93868BAC606537D2"/>
        <w:category>
          <w:name w:val="General"/>
          <w:gallery w:val="placeholder"/>
        </w:category>
        <w:types>
          <w:type w:val="bbPlcHdr"/>
        </w:types>
        <w:behaviors>
          <w:behavior w:val="content"/>
        </w:behaviors>
        <w:guid w:val="{7EF0FC6E-E114-4E67-B90B-13D87E8C50D5}"/>
      </w:docPartPr>
      <w:docPartBody>
        <w:p w:rsidR="00E640B0" w:rsidRDefault="00FC4769">
          <w:pPr>
            <w:pStyle w:val="5E102F03727B4A3B93868BAC606537D2"/>
          </w:pPr>
          <w:r w:rsidRPr="00704307">
            <w:rPr>
              <w:rStyle w:val="PlaceholderText"/>
            </w:rPr>
            <w:t>[Document Number]</w:t>
          </w:r>
        </w:p>
      </w:docPartBody>
    </w:docPart>
    <w:docPart>
      <w:docPartPr>
        <w:name w:val="51D8937E11584F4C87939288242EBF91"/>
        <w:category>
          <w:name w:val="General"/>
          <w:gallery w:val="placeholder"/>
        </w:category>
        <w:types>
          <w:type w:val="bbPlcHdr"/>
        </w:types>
        <w:behaviors>
          <w:behavior w:val="content"/>
        </w:behaviors>
        <w:guid w:val="{0FE3E153-F407-4C00-A890-AEC441B9F36D}"/>
      </w:docPartPr>
      <w:docPartBody>
        <w:p w:rsidR="00E640B0" w:rsidRDefault="00FC4769">
          <w:pPr>
            <w:pStyle w:val="51D8937E11584F4C87939288242EBF91"/>
          </w:pPr>
          <w:r w:rsidRPr="00704307">
            <w:rPr>
              <w:rStyle w:val="PlaceholderText"/>
            </w:rPr>
            <w:t>[Document Version]</w:t>
          </w:r>
        </w:p>
      </w:docPartBody>
    </w:docPart>
    <w:docPart>
      <w:docPartPr>
        <w:name w:val="86AEB2684DB142F1B33121C571DFBA2B"/>
        <w:category>
          <w:name w:val="General"/>
          <w:gallery w:val="placeholder"/>
        </w:category>
        <w:types>
          <w:type w:val="bbPlcHdr"/>
        </w:types>
        <w:behaviors>
          <w:behavior w:val="content"/>
        </w:behaviors>
        <w:guid w:val="{D012F44C-E09B-42D8-A021-2C352624F373}"/>
      </w:docPartPr>
      <w:docPartBody>
        <w:p w:rsidR="00E640B0" w:rsidRDefault="00FC4769">
          <w:pPr>
            <w:pStyle w:val="86AEB2684DB142F1B33121C571DFBA2B"/>
          </w:pPr>
          <w:r w:rsidRPr="00704307">
            <w:rPr>
              <w:rStyle w:val="PlaceholderText"/>
            </w:rPr>
            <w:t>[Document Status]</w:t>
          </w:r>
        </w:p>
      </w:docPartBody>
    </w:docPart>
    <w:docPart>
      <w:docPartPr>
        <w:name w:val="C0B905CA02824EE9BFD2F16FC9100EEB"/>
        <w:category>
          <w:name w:val="General"/>
          <w:gallery w:val="placeholder"/>
        </w:category>
        <w:types>
          <w:type w:val="bbPlcHdr"/>
        </w:types>
        <w:behaviors>
          <w:behavior w:val="content"/>
        </w:behaviors>
        <w:guid w:val="{D6BAE304-A444-4C61-AC29-2FB3A465ABC2}"/>
      </w:docPartPr>
      <w:docPartBody>
        <w:p w:rsidR="00E640B0" w:rsidRDefault="00FC4769">
          <w:pPr>
            <w:pStyle w:val="C0B905CA02824EE9BFD2F16FC9100EEB"/>
          </w:pPr>
          <w:r w:rsidRPr="00704307">
            <w:rPr>
              <w:rStyle w:val="PlaceholderText"/>
            </w:rPr>
            <w:t>[Document Number]</w:t>
          </w:r>
        </w:p>
      </w:docPartBody>
    </w:docPart>
    <w:docPart>
      <w:docPartPr>
        <w:name w:val="E8DC3C2123644AB984ABD1B9105934C4"/>
        <w:category>
          <w:name w:val="General"/>
          <w:gallery w:val="placeholder"/>
        </w:category>
        <w:types>
          <w:type w:val="bbPlcHdr"/>
        </w:types>
        <w:behaviors>
          <w:behavior w:val="content"/>
        </w:behaviors>
        <w:guid w:val="{A680784E-FB7F-44DC-8C3C-E53540B886D2}"/>
      </w:docPartPr>
      <w:docPartBody>
        <w:p w:rsidR="00E640B0" w:rsidRDefault="00FC4769">
          <w:pPr>
            <w:pStyle w:val="E8DC3C2123644AB984ABD1B9105934C4"/>
          </w:pPr>
          <w:r w:rsidRPr="00704307">
            <w:rPr>
              <w:rStyle w:val="PlaceholderText"/>
            </w:rPr>
            <w:t>[Document Version]</w:t>
          </w:r>
        </w:p>
      </w:docPartBody>
    </w:docPart>
    <w:docPart>
      <w:docPartPr>
        <w:name w:val="FCE324D650BC473A993CAD4E71AD7457"/>
        <w:category>
          <w:name w:val="General"/>
          <w:gallery w:val="placeholder"/>
        </w:category>
        <w:types>
          <w:type w:val="bbPlcHdr"/>
        </w:types>
        <w:behaviors>
          <w:behavior w:val="content"/>
        </w:behaviors>
        <w:guid w:val="{B9DDA501-F89F-4504-A6B5-DC073E4552BD}"/>
      </w:docPartPr>
      <w:docPartBody>
        <w:p w:rsidR="00E640B0" w:rsidRDefault="00FC4769">
          <w:pPr>
            <w:pStyle w:val="FCE324D650BC473A993CAD4E71AD7457"/>
          </w:pPr>
          <w:r w:rsidRPr="00704307">
            <w:rPr>
              <w:rStyle w:val="PlaceholderText"/>
            </w:rPr>
            <w:t>[Document 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Myriad Pro Light">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69"/>
    <w:rsid w:val="00D24C8B"/>
    <w:rsid w:val="00E640B0"/>
    <w:rsid w:val="00FC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CC5EA1405AB04E42A632D7578B70A7BD">
    <w:name w:val="CC5EA1405AB04E42A632D7578B70A7BD"/>
  </w:style>
  <w:style w:type="paragraph" w:customStyle="1" w:styleId="FC16AF0C0AB74F65B57CEDBD87D3DF80">
    <w:name w:val="FC16AF0C0AB74F65B57CEDBD87D3DF80"/>
  </w:style>
  <w:style w:type="paragraph" w:customStyle="1" w:styleId="4F84A0E7D9B044D3808E3018EF81D6A3">
    <w:name w:val="4F84A0E7D9B044D3808E3018EF81D6A3"/>
  </w:style>
  <w:style w:type="paragraph" w:customStyle="1" w:styleId="36E8F796E8154820AFC15E44E26843B0">
    <w:name w:val="36E8F796E8154820AFC15E44E26843B0"/>
  </w:style>
  <w:style w:type="paragraph" w:customStyle="1" w:styleId="904D6E5B255A4C28A5ED03AAA60FF721">
    <w:name w:val="904D6E5B255A4C28A5ED03AAA60FF721"/>
  </w:style>
  <w:style w:type="paragraph" w:customStyle="1" w:styleId="D2C8FBA1DF1D40718EEA582DA0E35A46">
    <w:name w:val="D2C8FBA1DF1D40718EEA582DA0E35A46"/>
  </w:style>
  <w:style w:type="paragraph" w:customStyle="1" w:styleId="177DA855C1DD4F3C80CBC71D465F90F2">
    <w:name w:val="177DA855C1DD4F3C80CBC71D465F90F2"/>
  </w:style>
  <w:style w:type="paragraph" w:customStyle="1" w:styleId="D76AEE838D58440182302DD6D93757E9">
    <w:name w:val="D76AEE838D58440182302DD6D93757E9"/>
  </w:style>
  <w:style w:type="paragraph" w:customStyle="1" w:styleId="09167FD5609646989BFAC3EA60F213D3">
    <w:name w:val="09167FD5609646989BFAC3EA60F213D3"/>
  </w:style>
  <w:style w:type="paragraph" w:customStyle="1" w:styleId="5B10057DC17B406CA3FCDD4BC189B81D">
    <w:name w:val="5B10057DC17B406CA3FCDD4BC189B81D"/>
  </w:style>
  <w:style w:type="paragraph" w:customStyle="1" w:styleId="4E3A5CC5AA9A4EDCBFDB1CA422E8A9F4">
    <w:name w:val="4E3A5CC5AA9A4EDCBFDB1CA422E8A9F4"/>
  </w:style>
  <w:style w:type="paragraph" w:customStyle="1" w:styleId="EA649B74E30D4BE7B2BEE737F832625D">
    <w:name w:val="EA649B74E30D4BE7B2BEE737F832625D"/>
  </w:style>
  <w:style w:type="paragraph" w:customStyle="1" w:styleId="94B7CDD8479842EBAB57685A8807FDF8">
    <w:name w:val="94B7CDD8479842EBAB57685A8807FDF8"/>
  </w:style>
  <w:style w:type="paragraph" w:customStyle="1" w:styleId="5E102F03727B4A3B93868BAC606537D2">
    <w:name w:val="5E102F03727B4A3B93868BAC606537D2"/>
  </w:style>
  <w:style w:type="paragraph" w:customStyle="1" w:styleId="51D8937E11584F4C87939288242EBF91">
    <w:name w:val="51D8937E11584F4C87939288242EBF91"/>
  </w:style>
  <w:style w:type="paragraph" w:customStyle="1" w:styleId="86AEB2684DB142F1B33121C571DFBA2B">
    <w:name w:val="86AEB2684DB142F1B33121C571DFBA2B"/>
  </w:style>
  <w:style w:type="paragraph" w:customStyle="1" w:styleId="82A641000E0A40E1BCA2253C5A58FD15">
    <w:name w:val="82A641000E0A40E1BCA2253C5A58FD15"/>
  </w:style>
  <w:style w:type="paragraph" w:customStyle="1" w:styleId="113D7D27023346149FAE74D910088D57">
    <w:name w:val="113D7D27023346149FAE74D910088D57"/>
  </w:style>
  <w:style w:type="paragraph" w:customStyle="1" w:styleId="D7AE489B7C9C45078B67CEF473719A11">
    <w:name w:val="D7AE489B7C9C45078B67CEF473719A11"/>
  </w:style>
  <w:style w:type="paragraph" w:customStyle="1" w:styleId="C0B905CA02824EE9BFD2F16FC9100EEB">
    <w:name w:val="C0B905CA02824EE9BFD2F16FC9100EEB"/>
  </w:style>
  <w:style w:type="paragraph" w:customStyle="1" w:styleId="E8DC3C2123644AB984ABD1B9105934C4">
    <w:name w:val="E8DC3C2123644AB984ABD1B9105934C4"/>
  </w:style>
  <w:style w:type="paragraph" w:customStyle="1" w:styleId="FCE324D650BC473A993CAD4E71AD7457">
    <w:name w:val="FCE324D650BC473A993CAD4E71AD7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_dlc_DocId xmlns="ec777be1-77bd-43aa-a901-a64efe561af8">FX3XHNHKTT46-1523382877-2</_dlc_DocId>
    <_dlc_DocIdUrl xmlns="ec777be1-77bd-43aa-a901-a64efe561af8">
      <Url>http://esintra2/sites/DMS/_layouts/15/DocIdRedir.aspx?ID=FX3XHNHKTT46-1523382877-2</Url>
      <Description>FX3XHNHKTT46-1523382877-2</Description>
    </_dlc_DocIdUrl>
    <TaxCatchAll xmlns="ec777be1-77bd-43aa-a901-a64efe561af8">
      <Value>329</Value>
    </TaxCatchAll>
    <Document_x0020_Status xmlns="764e71dc-eb91-467f-8bcf-1559b8da20db">Draft</Document_x0020_Status>
    <Document_x0020_Version xmlns="764e71dc-eb91-467f-8bcf-1559b8da20db">0.2</Document_x0020_Version>
    <Document_x0020_Number xmlns="764e71dc-eb91-467f-8bcf-1559b8da20db">7007347</Document_x0020_Number>
    <Expiry_x0020_Date xmlns="764e71dc-eb91-467f-8bcf-1559b8da20db">2019-07-28T21:00:00+00:00</Expiry_x0020_Date>
    <Distribution_x0020_Level xmlns="764e71dc-eb91-467f-8bcf-1559b8da20db">Customer</Distribution_x0020_Level>
    <k5406ab0521346a0947e4557be106b89 xmlns="764e71dc-eb91-467f-8bcf-1559b8da20db">
      <Terms xmlns="http://schemas.microsoft.com/office/infopath/2007/PartnerControls"/>
    </k5406ab0521346a0947e4557be106b89>
    <Document_x0020_type xmlns="764e71dc-eb91-467f-8bcf-1559b8da20db">Feature Description</Document_x0020_type>
    <Project_x0020_Phase xmlns="764e71dc-eb91-467f-8bcf-1559b8da20db" xsi:nil="true"/>
    <p30bfd6c0cee4de3aea85ce30a937d00 xmlns="764e71dc-eb91-467f-8bcf-1559b8da20db">
      <Terms xmlns="http://schemas.microsoft.com/office/infopath/2007/PartnerControls"/>
    </p30bfd6c0cee4de3aea85ce30a937d00>
    <d76f13eedf5b4177ba213095b1b0f13b xmlns="764e71dc-eb91-467f-8bcf-1559b8da20db">
      <Terms xmlns="http://schemas.microsoft.com/office/infopath/2007/PartnerControls"/>
    </d76f13eedf5b4177ba213095b1b0f13b>
    <jdfcb1e22d1247fa863dfd13c0c07f53 xmlns="bead34a6-e13d-40c2-93c3-d99dba869981">
      <Terms xmlns="http://schemas.microsoft.com/office/infopath/2007/PartnerControls">
        <TermInfo xmlns="http://schemas.microsoft.com/office/infopath/2007/PartnerControls">
          <TermName xmlns="http://schemas.microsoft.com/office/infopath/2007/PartnerControls">MTN Nigeria</TermName>
          <TermId xmlns="http://schemas.microsoft.com/office/infopath/2007/PartnerControls">b285339f-6169-4422-a826-8d0b4b7ff891</TermId>
        </TermInfo>
      </Terms>
    </jdfcb1e22d1247fa863dfd13c0c07f53>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roduct Document Content Type" ma:contentTypeID="0x010100A13121ED6C9C6346AE2098B4E4F5D479005841BCD1748B1B4A8A45BCF45AD799AA" ma:contentTypeVersion="112" ma:contentTypeDescription="" ma:contentTypeScope="" ma:versionID="6c4d64f685c2544bf977fcd82e1dff6f">
  <xsd:schema xmlns:xsd="http://www.w3.org/2001/XMLSchema" xmlns:xs="http://www.w3.org/2001/XMLSchema" xmlns:p="http://schemas.microsoft.com/office/2006/metadata/properties" xmlns:ns3="764e71dc-eb91-467f-8bcf-1559b8da20db" xmlns:ns4="ec777be1-77bd-43aa-a901-a64efe561af8" xmlns:ns6="bead34a6-e13d-40c2-93c3-d99dba869981" targetNamespace="http://schemas.microsoft.com/office/2006/metadata/properties" ma:root="true" ma:fieldsID="dcdf3236e290f7f64d726410cd649b92" ns3:_="" ns4:_="" ns6:_="">
    <xsd:import namespace="764e71dc-eb91-467f-8bcf-1559b8da20db"/>
    <xsd:import namespace="ec777be1-77bd-43aa-a901-a64efe561af8"/>
    <xsd:import namespace="bead34a6-e13d-40c2-93c3-d99dba869981"/>
    <xsd:element name="properties">
      <xsd:complexType>
        <xsd:sequence>
          <xsd:element name="documentManagement">
            <xsd:complexType>
              <xsd:all>
                <xsd:element ref="ns3:Document_x0020_type" minOccurs="0"/>
                <xsd:element ref="ns3:Document_x0020_Status"/>
                <xsd:element ref="ns3:Distribution_x0020_Level"/>
                <xsd:element ref="ns3:Document_x0020_Version"/>
                <xsd:element ref="ns3:Expiry_x0020_Date" minOccurs="0"/>
                <xsd:element ref="ns3:Document_x0020_Number" minOccurs="0"/>
                <xsd:element ref="ns4:_dlc_DocId" minOccurs="0"/>
                <xsd:element ref="ns4:_dlc_DocIdUrl" minOccurs="0"/>
                <xsd:element ref="ns4:_dlc_DocIdPersistId" minOccurs="0"/>
                <xsd:element ref="ns4:TaxCatchAll" minOccurs="0"/>
                <xsd:element ref="ns4:TaxCatchAllLabel" minOccurs="0"/>
                <xsd:element ref="ns3:p30bfd6c0cee4de3aea85ce30a937d00" minOccurs="0"/>
                <xsd:element ref="ns3:k5406ab0521346a0947e4557be106b89" minOccurs="0"/>
                <xsd:element ref="ns3:Project_x0020_Phase" minOccurs="0"/>
                <xsd:element ref="ns3:d76f13eedf5b4177ba213095b1b0f13b" minOccurs="0"/>
                <xsd:element ref="ns6:jdfcb1e22d1247fa863dfd13c0c07f5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4e71dc-eb91-467f-8bcf-1559b8da20db"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xsd:simpleType>
        <xsd:restriction base="dms:Choice">
          <xsd:enumeration value="Annex"/>
          <xsd:enumeration value="Audit Plan"/>
          <xsd:enumeration value="Architecture Description"/>
          <xsd:enumeration value="Business Plan"/>
          <xsd:enumeration value="Case Study"/>
          <xsd:enumeration value="Configuration Guide"/>
          <xsd:enumeration value="Contract"/>
          <xsd:enumeration value="Datasheet"/>
          <xsd:enumeration value="Design Specification"/>
          <xsd:enumeration value="Documentation Plan"/>
          <xsd:enumeration value="E-book"/>
          <xsd:enumeration value="Estimation"/>
          <xsd:enumeration value="Feature Description"/>
          <xsd:enumeration value="Flyer"/>
          <xsd:enumeration value="Functional Specification"/>
          <xsd:enumeration value="Guidelines"/>
          <xsd:enumeration value="Hardware Description"/>
          <xsd:enumeration value="High Level Design Specification"/>
          <xsd:enumeration value="High Level Solution Description"/>
          <xsd:enumeration value="Installation Guide"/>
          <xsd:enumeration value="Interface Description"/>
          <xsd:enumeration value="Interface Specification"/>
          <xsd:enumeration value="Leaflet"/>
          <xsd:enumeration value="Manual"/>
          <xsd:enumeration value="Marketing Plan"/>
          <xsd:enumeration value="Matrix"/>
          <xsd:enumeration value="Milestone Report"/>
          <xsd:enumeration value="Minutes of Meeting"/>
          <xsd:enumeration value="Offer Letter"/>
          <xsd:enumeration value="Operations Guide"/>
          <xsd:enumeration value="Overview"/>
          <xsd:enumeration value="Plan"/>
          <xsd:enumeration value="Platform Output Description"/>
          <xsd:enumeration value="Policy"/>
          <xsd:enumeration value="Policy Control"/>
          <xsd:enumeration value="Presentation"/>
          <xsd:enumeration value="Procedure"/>
          <xsd:enumeration value="Process Description"/>
          <xsd:enumeration value="Product Description"/>
          <xsd:enumeration value="Product Slides"/>
          <xsd:enumeration value="Productisation Plan"/>
          <xsd:enumeration value="Programmer's Guide"/>
          <xsd:enumeration value="Project Plan"/>
          <xsd:enumeration value="Project Report"/>
          <xsd:enumeration value="Reference"/>
          <xsd:enumeration value="Reference Manual"/>
          <xsd:enumeration value="Release Note"/>
          <xsd:enumeration value="Release Tree"/>
          <xsd:enumeration value="Report"/>
          <xsd:enumeration value="Requirement Specification"/>
          <xsd:enumeration value="Review Records"/>
          <xsd:enumeration value="Request for Information"/>
          <xsd:enumeration value="Request for Proposal"/>
          <xsd:enumeration value="Roadmap"/>
          <xsd:enumeration value="Sales Guide"/>
          <xsd:enumeration value="Scope of Work"/>
          <xsd:enumeration value="Service Description"/>
          <xsd:enumeration value="Service Specification"/>
          <xsd:enumeration value="Solution Description"/>
          <xsd:enumeration value="Specification"/>
          <xsd:enumeration value="Statement"/>
          <xsd:enumeration value="System Requirement Specification"/>
          <xsd:enumeration value="System Specification"/>
          <xsd:enumeration value="Technical Description"/>
          <xsd:enumeration value="Technical Note"/>
          <xsd:enumeration value="Template"/>
          <xsd:enumeration value="Test Plan"/>
          <xsd:enumeration value="Test Report"/>
          <xsd:enumeration value="Test Specification"/>
          <xsd:enumeration value="Tool"/>
          <xsd:enumeration value="Training Catalogue"/>
          <xsd:enumeration value="Training Material"/>
          <xsd:enumeration value="Training Plan"/>
          <xsd:enumeration value="User Interface Description"/>
          <xsd:enumeration value="User Interface Specification"/>
          <xsd:enumeration value="User Manual"/>
          <xsd:enumeration value="Visual Design"/>
          <xsd:enumeration value="White Paper"/>
          <xsd:enumeration value="Wireframe"/>
        </xsd:restriction>
      </xsd:simpleType>
    </xsd:element>
    <xsd:element name="Document_x0020_Status" ma:index="5" ma:displayName="Document Status" ma:default="Draft" ma:format="Dropdown" ma:internalName="Document_x0020_Status" ma:readOnly="false">
      <xsd:simpleType>
        <xsd:restriction base="dms:Choice">
          <xsd:enumeration value="Draft"/>
          <xsd:enumeration value="Issued"/>
          <xsd:enumeration value="Obsolete"/>
        </xsd:restriction>
      </xsd:simpleType>
    </xsd:element>
    <xsd:element name="Distribution_x0020_Level" ma:index="6" ma:displayName="Distribution Level" ma:description="This information describes confidentiality level for the document." ma:format="Dropdown" ma:internalName="Distribution_x0020_Level" ma:readOnly="false">
      <xsd:simpleType>
        <xsd:restriction base="dms:Choice">
          <xsd:enumeration value="Company Secret"/>
          <xsd:enumeration value="Company Internal"/>
          <xsd:enumeration value="Customer NDA"/>
          <xsd:enumeration value="Customer Confidential"/>
          <xsd:enumeration value="Customer"/>
          <xsd:enumeration value="Partner Confidential"/>
          <xsd:enumeration value="Partner NDA"/>
          <xsd:enumeration value="Public"/>
        </xsd:restriction>
      </xsd:simpleType>
    </xsd:element>
    <xsd:element name="Document_x0020_Version" ma:index="7" ma:displayName="Document Version" ma:description="Publishing version that is compatible with DocMan. Replaces Doc. Version." ma:internalName="Document_x0020_Version" ma:readOnly="false">
      <xsd:simpleType>
        <xsd:restriction base="dms:Text">
          <xsd:maxLength value="255"/>
        </xsd:restriction>
      </xsd:simpleType>
    </xsd:element>
    <xsd:element name="Expiry_x0020_Date" ma:index="9" nillable="true" ma:displayName="Expiry Date" ma:format="DateOnly" ma:internalName="Expiry_x0020_Date0">
      <xsd:simpleType>
        <xsd:restriction base="dms:DateTime"/>
      </xsd:simpleType>
    </xsd:element>
    <xsd:element name="Document_x0020_Number" ma:index="10" nillable="true" ma:displayName="Document Number" ma:description="Document number compatible with DocMan. Replaces Doc. Number column" ma:internalName="Document_x0020_Number" ma:readOnly="false">
      <xsd:simpleType>
        <xsd:restriction base="dms:Text">
          <xsd:maxLength value="255"/>
        </xsd:restriction>
      </xsd:simpleType>
    </xsd:element>
    <xsd:element name="p30bfd6c0cee4de3aea85ce30a937d00" ma:index="20" nillable="true" ma:taxonomy="true" ma:internalName="p30bfd6c0cee4de3aea85ce30a937d00" ma:taxonomyFieldName="Product_x0020_Release0" ma:displayName="Product Release" ma:readOnly="false" ma:default="" ma:fieldId="{930bfd6c-0cee-4de3-aea8-5ce30a937d00}" ma:sspId="963305e6-9228-47f9-8f96-c88bb47037fc" ma:termSetId="320c45d9-0722-4018-88fc-15566508e7a5" ma:anchorId="00000000-0000-0000-0000-000000000000" ma:open="false" ma:isKeyword="false">
      <xsd:complexType>
        <xsd:sequence>
          <xsd:element ref="pc:Terms" minOccurs="0" maxOccurs="1"/>
        </xsd:sequence>
      </xsd:complexType>
    </xsd:element>
    <xsd:element name="k5406ab0521346a0947e4557be106b89" ma:index="22" nillable="true" ma:taxonomy="true" ma:internalName="k5406ab0521346a0947e4557be106b89" ma:taxonomyFieldName="Customer0" ma:displayName="Customer" ma:default="" ma:fieldId="{45406ab0-5213-46a0-947e-4557be106b89}" ma:sspId="963305e6-9228-47f9-8f96-c88bb47037fc" ma:termSetId="0f398e13-c960-4f5c-bf22-c90b6468a251" ma:anchorId="00000000-0000-0000-0000-000000000000" ma:open="false" ma:isKeyword="false">
      <xsd:complexType>
        <xsd:sequence>
          <xsd:element ref="pc:Terms" minOccurs="0" maxOccurs="1"/>
        </xsd:sequence>
      </xsd:complexType>
    </xsd:element>
    <xsd:element name="Project_x0020_Phase" ma:index="24" nillable="true" ma:displayName="Project Phase" ma:format="Dropdown" ma:internalName="Project_x0020_Phase" ma:readOnly="false">
      <xsd:simpleType>
        <xsd:restriction base="dms:Choice">
          <xsd:enumeration value="Design"/>
          <xsd:enumeration value="Estimation"/>
          <xsd:enumeration value="Initiation"/>
          <xsd:enumeration value="Planning"/>
          <xsd:enumeration value="Presales"/>
          <xsd:enumeration value="Requirements"/>
          <xsd:enumeration value="Testing"/>
          <xsd:enumeration value="Tracking"/>
        </xsd:restriction>
      </xsd:simpleType>
    </xsd:element>
    <xsd:element name="d76f13eedf5b4177ba213095b1b0f13b" ma:index="25" nillable="true" ma:taxonomy="true" ma:internalName="d76f13eedf5b4177ba213095b1b0f13b" ma:taxonomyFieldName="Internal_x0020_Documents" ma:displayName="Internal Documents" ma:default="" ma:fieldId="{d76f13ee-df5b-4177-ba21-3095b1b0f13b}" ma:sspId="963305e6-9228-47f9-8f96-c88bb47037fc" ma:termSetId="0b10fd5b-38a9-4edf-8b87-59a0be5db40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c777be1-77bd-43aa-a901-a64efe561af8"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description="" ma:hidden="true" ma:list="{1d3bffb8-215f-4db2-b616-bf4ea203adfe}" ma:internalName="TaxCatchAll" ma:showField="CatchAllData" ma:web="ec777be1-77bd-43aa-a901-a64efe561af8">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1d3bffb8-215f-4db2-b616-bf4ea203adfe}" ma:internalName="TaxCatchAllLabel" ma:readOnly="true" ma:showField="CatchAllDataLabel" ma:web="ec777be1-77bd-43aa-a901-a64efe561af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ead34a6-e13d-40c2-93c3-d99dba869981" elementFormDefault="qualified">
    <xsd:import namespace="http://schemas.microsoft.com/office/2006/documentManagement/types"/>
    <xsd:import namespace="http://schemas.microsoft.com/office/infopath/2007/PartnerControls"/>
    <xsd:element name="jdfcb1e22d1247fa863dfd13c0c07f53" ma:index="32" nillable="true" ma:taxonomy="true" ma:internalName="jdfcb1e22d1247fa863dfd13c0c07f53" ma:taxonomyFieldName="Customer_x0020_K_x0020__x002d__x0020_O" ma:displayName="Customer K - O" ma:indexed="true" ma:default="" ma:fieldId="{3dfcb1e2-2d12-47fa-863d-fd13c0c07f53}" ma:sspId="963305e6-9228-47f9-8f96-c88bb47037fc" ma:termSetId="c165562f-3fde-47a0-aa99-f7517e6fed0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16FB1-F6B8-4F68-80D0-50165CC0E71F}">
  <ds:schemaRefs>
    <ds:schemaRef ds:uri="http://schemas.microsoft.com/sharepoint/events"/>
  </ds:schemaRefs>
</ds:datastoreItem>
</file>

<file path=customXml/itemProps2.xml><?xml version="1.0" encoding="utf-8"?>
<ds:datastoreItem xmlns:ds="http://schemas.openxmlformats.org/officeDocument/2006/customXml" ds:itemID="{86B2CC0E-81A1-4F75-8235-413F42551C1E}">
  <ds:schemaRefs>
    <ds:schemaRef ds:uri="http://schemas.microsoft.com/office/2006/metadata/properties"/>
    <ds:schemaRef ds:uri="http://schemas.microsoft.com/office/infopath/2007/PartnerControls"/>
    <ds:schemaRef ds:uri="ec777be1-77bd-43aa-a901-a64efe561af8"/>
    <ds:schemaRef ds:uri="764e71dc-eb91-467f-8bcf-1559b8da20db"/>
    <ds:schemaRef ds:uri="bead34a6-e13d-40c2-93c3-d99dba869981"/>
  </ds:schemaRefs>
</ds:datastoreItem>
</file>

<file path=customXml/itemProps3.xml><?xml version="1.0" encoding="utf-8"?>
<ds:datastoreItem xmlns:ds="http://schemas.openxmlformats.org/officeDocument/2006/customXml" ds:itemID="{A614BFA8-3F91-437F-BA01-7C1E1BB109B9}">
  <ds:schemaRefs>
    <ds:schemaRef ds:uri="http://schemas.microsoft.com/sharepoint/v3/contenttype/forms"/>
  </ds:schemaRefs>
</ds:datastoreItem>
</file>

<file path=customXml/itemProps4.xml><?xml version="1.0" encoding="utf-8"?>
<ds:datastoreItem xmlns:ds="http://schemas.openxmlformats.org/officeDocument/2006/customXml" ds:itemID="{629E648C-59BD-4DDC-93A5-062B1537C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4e71dc-eb91-467f-8bcf-1559b8da20db"/>
    <ds:schemaRef ds:uri="ec777be1-77bd-43aa-a901-a64efe561af8"/>
    <ds:schemaRef ds:uri="bead34a6-e13d-40c2-93c3-d99dba86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D129A3-90F8-4C16-B7DB-F5EA4760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Tecnotree Document Template_New</Template>
  <TotalTime>0</TotalTime>
  <Pages>7</Pages>
  <Words>395</Words>
  <Characters>2255</Characters>
  <Application>Microsoft Office Word</Application>
  <DocSecurity>0</DocSecurity>
  <Lines>18</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MTN Nigeria, Data Migration Strategy – CBS to CLM</vt:lpstr>
      <vt:lpstr>Tecnotree General Document</vt:lpstr>
    </vt:vector>
  </TitlesOfParts>
  <LinksUpToDate>false</LinksUpToDate>
  <CharactersWithSpaces>2645</CharactersWithSpaces>
  <SharedDoc>false</SharedDoc>
  <HLinks>
    <vt:vector size="144" baseType="variant">
      <vt:variant>
        <vt:i4>1769533</vt:i4>
      </vt:variant>
      <vt:variant>
        <vt:i4>170</vt:i4>
      </vt:variant>
      <vt:variant>
        <vt:i4>0</vt:i4>
      </vt:variant>
      <vt:variant>
        <vt:i4>5</vt:i4>
      </vt:variant>
      <vt:variant>
        <vt:lpwstr/>
      </vt:variant>
      <vt:variant>
        <vt:lpwstr>_Toc324429839</vt:lpwstr>
      </vt:variant>
      <vt:variant>
        <vt:i4>1769533</vt:i4>
      </vt:variant>
      <vt:variant>
        <vt:i4>164</vt:i4>
      </vt:variant>
      <vt:variant>
        <vt:i4>0</vt:i4>
      </vt:variant>
      <vt:variant>
        <vt:i4>5</vt:i4>
      </vt:variant>
      <vt:variant>
        <vt:lpwstr/>
      </vt:variant>
      <vt:variant>
        <vt:lpwstr>_Toc324429838</vt:lpwstr>
      </vt:variant>
      <vt:variant>
        <vt:i4>1769533</vt:i4>
      </vt:variant>
      <vt:variant>
        <vt:i4>158</vt:i4>
      </vt:variant>
      <vt:variant>
        <vt:i4>0</vt:i4>
      </vt:variant>
      <vt:variant>
        <vt:i4>5</vt:i4>
      </vt:variant>
      <vt:variant>
        <vt:lpwstr/>
      </vt:variant>
      <vt:variant>
        <vt:lpwstr>_Toc324429837</vt:lpwstr>
      </vt:variant>
      <vt:variant>
        <vt:i4>1769533</vt:i4>
      </vt:variant>
      <vt:variant>
        <vt:i4>152</vt:i4>
      </vt:variant>
      <vt:variant>
        <vt:i4>0</vt:i4>
      </vt:variant>
      <vt:variant>
        <vt:i4>5</vt:i4>
      </vt:variant>
      <vt:variant>
        <vt:lpwstr/>
      </vt:variant>
      <vt:variant>
        <vt:lpwstr>_Toc324429836</vt:lpwstr>
      </vt:variant>
      <vt:variant>
        <vt:i4>1769533</vt:i4>
      </vt:variant>
      <vt:variant>
        <vt:i4>146</vt:i4>
      </vt:variant>
      <vt:variant>
        <vt:i4>0</vt:i4>
      </vt:variant>
      <vt:variant>
        <vt:i4>5</vt:i4>
      </vt:variant>
      <vt:variant>
        <vt:lpwstr/>
      </vt:variant>
      <vt:variant>
        <vt:lpwstr>_Toc324429835</vt:lpwstr>
      </vt:variant>
      <vt:variant>
        <vt:i4>1769533</vt:i4>
      </vt:variant>
      <vt:variant>
        <vt:i4>140</vt:i4>
      </vt:variant>
      <vt:variant>
        <vt:i4>0</vt:i4>
      </vt:variant>
      <vt:variant>
        <vt:i4>5</vt:i4>
      </vt:variant>
      <vt:variant>
        <vt:lpwstr/>
      </vt:variant>
      <vt:variant>
        <vt:lpwstr>_Toc324429834</vt:lpwstr>
      </vt:variant>
      <vt:variant>
        <vt:i4>1769533</vt:i4>
      </vt:variant>
      <vt:variant>
        <vt:i4>134</vt:i4>
      </vt:variant>
      <vt:variant>
        <vt:i4>0</vt:i4>
      </vt:variant>
      <vt:variant>
        <vt:i4>5</vt:i4>
      </vt:variant>
      <vt:variant>
        <vt:lpwstr/>
      </vt:variant>
      <vt:variant>
        <vt:lpwstr>_Toc324429833</vt:lpwstr>
      </vt:variant>
      <vt:variant>
        <vt:i4>1769533</vt:i4>
      </vt:variant>
      <vt:variant>
        <vt:i4>128</vt:i4>
      </vt:variant>
      <vt:variant>
        <vt:i4>0</vt:i4>
      </vt:variant>
      <vt:variant>
        <vt:i4>5</vt:i4>
      </vt:variant>
      <vt:variant>
        <vt:lpwstr/>
      </vt:variant>
      <vt:variant>
        <vt:lpwstr>_Toc324429832</vt:lpwstr>
      </vt:variant>
      <vt:variant>
        <vt:i4>1769533</vt:i4>
      </vt:variant>
      <vt:variant>
        <vt:i4>122</vt:i4>
      </vt:variant>
      <vt:variant>
        <vt:i4>0</vt:i4>
      </vt:variant>
      <vt:variant>
        <vt:i4>5</vt:i4>
      </vt:variant>
      <vt:variant>
        <vt:lpwstr/>
      </vt:variant>
      <vt:variant>
        <vt:lpwstr>_Toc324429831</vt:lpwstr>
      </vt:variant>
      <vt:variant>
        <vt:i4>1769533</vt:i4>
      </vt:variant>
      <vt:variant>
        <vt:i4>116</vt:i4>
      </vt:variant>
      <vt:variant>
        <vt:i4>0</vt:i4>
      </vt:variant>
      <vt:variant>
        <vt:i4>5</vt:i4>
      </vt:variant>
      <vt:variant>
        <vt:lpwstr/>
      </vt:variant>
      <vt:variant>
        <vt:lpwstr>_Toc324429830</vt:lpwstr>
      </vt:variant>
      <vt:variant>
        <vt:i4>1703997</vt:i4>
      </vt:variant>
      <vt:variant>
        <vt:i4>110</vt:i4>
      </vt:variant>
      <vt:variant>
        <vt:i4>0</vt:i4>
      </vt:variant>
      <vt:variant>
        <vt:i4>5</vt:i4>
      </vt:variant>
      <vt:variant>
        <vt:lpwstr/>
      </vt:variant>
      <vt:variant>
        <vt:lpwstr>_Toc324429829</vt:lpwstr>
      </vt:variant>
      <vt:variant>
        <vt:i4>1703997</vt:i4>
      </vt:variant>
      <vt:variant>
        <vt:i4>104</vt:i4>
      </vt:variant>
      <vt:variant>
        <vt:i4>0</vt:i4>
      </vt:variant>
      <vt:variant>
        <vt:i4>5</vt:i4>
      </vt:variant>
      <vt:variant>
        <vt:lpwstr/>
      </vt:variant>
      <vt:variant>
        <vt:lpwstr>_Toc324429828</vt:lpwstr>
      </vt:variant>
      <vt:variant>
        <vt:i4>1703997</vt:i4>
      </vt:variant>
      <vt:variant>
        <vt:i4>98</vt:i4>
      </vt:variant>
      <vt:variant>
        <vt:i4>0</vt:i4>
      </vt:variant>
      <vt:variant>
        <vt:i4>5</vt:i4>
      </vt:variant>
      <vt:variant>
        <vt:lpwstr/>
      </vt:variant>
      <vt:variant>
        <vt:lpwstr>_Toc324429827</vt:lpwstr>
      </vt:variant>
      <vt:variant>
        <vt:i4>1703997</vt:i4>
      </vt:variant>
      <vt:variant>
        <vt:i4>92</vt:i4>
      </vt:variant>
      <vt:variant>
        <vt:i4>0</vt:i4>
      </vt:variant>
      <vt:variant>
        <vt:i4>5</vt:i4>
      </vt:variant>
      <vt:variant>
        <vt:lpwstr/>
      </vt:variant>
      <vt:variant>
        <vt:lpwstr>_Toc324429826</vt:lpwstr>
      </vt:variant>
      <vt:variant>
        <vt:i4>1703997</vt:i4>
      </vt:variant>
      <vt:variant>
        <vt:i4>86</vt:i4>
      </vt:variant>
      <vt:variant>
        <vt:i4>0</vt:i4>
      </vt:variant>
      <vt:variant>
        <vt:i4>5</vt:i4>
      </vt:variant>
      <vt:variant>
        <vt:lpwstr/>
      </vt:variant>
      <vt:variant>
        <vt:lpwstr>_Toc324429825</vt:lpwstr>
      </vt:variant>
      <vt:variant>
        <vt:i4>1703997</vt:i4>
      </vt:variant>
      <vt:variant>
        <vt:i4>80</vt:i4>
      </vt:variant>
      <vt:variant>
        <vt:i4>0</vt:i4>
      </vt:variant>
      <vt:variant>
        <vt:i4>5</vt:i4>
      </vt:variant>
      <vt:variant>
        <vt:lpwstr/>
      </vt:variant>
      <vt:variant>
        <vt:lpwstr>_Toc324429824</vt:lpwstr>
      </vt:variant>
      <vt:variant>
        <vt:i4>1703997</vt:i4>
      </vt:variant>
      <vt:variant>
        <vt:i4>74</vt:i4>
      </vt:variant>
      <vt:variant>
        <vt:i4>0</vt:i4>
      </vt:variant>
      <vt:variant>
        <vt:i4>5</vt:i4>
      </vt:variant>
      <vt:variant>
        <vt:lpwstr/>
      </vt:variant>
      <vt:variant>
        <vt:lpwstr>_Toc324429823</vt:lpwstr>
      </vt:variant>
      <vt:variant>
        <vt:i4>1703997</vt:i4>
      </vt:variant>
      <vt:variant>
        <vt:i4>68</vt:i4>
      </vt:variant>
      <vt:variant>
        <vt:i4>0</vt:i4>
      </vt:variant>
      <vt:variant>
        <vt:i4>5</vt:i4>
      </vt:variant>
      <vt:variant>
        <vt:lpwstr/>
      </vt:variant>
      <vt:variant>
        <vt:lpwstr>_Toc324429822</vt:lpwstr>
      </vt:variant>
      <vt:variant>
        <vt:i4>1703997</vt:i4>
      </vt:variant>
      <vt:variant>
        <vt:i4>62</vt:i4>
      </vt:variant>
      <vt:variant>
        <vt:i4>0</vt:i4>
      </vt:variant>
      <vt:variant>
        <vt:i4>5</vt:i4>
      </vt:variant>
      <vt:variant>
        <vt:lpwstr/>
      </vt:variant>
      <vt:variant>
        <vt:lpwstr>_Toc324429821</vt:lpwstr>
      </vt:variant>
      <vt:variant>
        <vt:i4>1703997</vt:i4>
      </vt:variant>
      <vt:variant>
        <vt:i4>56</vt:i4>
      </vt:variant>
      <vt:variant>
        <vt:i4>0</vt:i4>
      </vt:variant>
      <vt:variant>
        <vt:i4>5</vt:i4>
      </vt:variant>
      <vt:variant>
        <vt:lpwstr/>
      </vt:variant>
      <vt:variant>
        <vt:lpwstr>_Toc324429820</vt:lpwstr>
      </vt:variant>
      <vt:variant>
        <vt:i4>1638461</vt:i4>
      </vt:variant>
      <vt:variant>
        <vt:i4>50</vt:i4>
      </vt:variant>
      <vt:variant>
        <vt:i4>0</vt:i4>
      </vt:variant>
      <vt:variant>
        <vt:i4>5</vt:i4>
      </vt:variant>
      <vt:variant>
        <vt:lpwstr/>
      </vt:variant>
      <vt:variant>
        <vt:lpwstr>_Toc324429819</vt:lpwstr>
      </vt:variant>
      <vt:variant>
        <vt:i4>1638461</vt:i4>
      </vt:variant>
      <vt:variant>
        <vt:i4>44</vt:i4>
      </vt:variant>
      <vt:variant>
        <vt:i4>0</vt:i4>
      </vt:variant>
      <vt:variant>
        <vt:i4>5</vt:i4>
      </vt:variant>
      <vt:variant>
        <vt:lpwstr/>
      </vt:variant>
      <vt:variant>
        <vt:lpwstr>_Toc324429818</vt:lpwstr>
      </vt:variant>
      <vt:variant>
        <vt:i4>7602266</vt:i4>
      </vt:variant>
      <vt:variant>
        <vt:i4>27</vt:i4>
      </vt:variant>
      <vt:variant>
        <vt:i4>0</vt:i4>
      </vt:variant>
      <vt:variant>
        <vt:i4>5</vt:i4>
      </vt:variant>
      <vt:variant>
        <vt:lpwstr>mailto:documents@tecnotree.com</vt:lpwstr>
      </vt:variant>
      <vt:variant>
        <vt:lpwstr/>
      </vt:variant>
      <vt:variant>
        <vt:i4>7602266</vt:i4>
      </vt:variant>
      <vt:variant>
        <vt:i4>24</vt:i4>
      </vt:variant>
      <vt:variant>
        <vt:i4>0</vt:i4>
      </vt:variant>
      <vt:variant>
        <vt:i4>5</vt:i4>
      </vt:variant>
      <vt:variant>
        <vt:lpwstr>mailto:documents@tecnotree.com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 Nigeria, Data Migration Strategy – CBS to CLM</dc:title>
  <dc:subject>EagleEYe the New Generation Trading Decision System</dc:subject>
  <dc:creator/>
  <cp:keywords/>
  <cp:lastModifiedBy/>
  <cp:revision>1</cp:revision>
  <dcterms:created xsi:type="dcterms:W3CDTF">2018-06-02T13:09:00Z</dcterms:created>
  <dcterms:modified xsi:type="dcterms:W3CDTF">2018-06-02T14:45:00Z</dcterms:modified>
  <cp:category>Distribution Level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Document Type</vt:lpwstr>
  </property>
  <property fmtid="{D5CDD505-2E9C-101B-9397-08002B2CF9AE}" pid="3" name="ContentTypeId">
    <vt:lpwstr>0x010100A13121ED6C9C6346AE2098B4E4F5D479005841BCD1748B1B4A8A45BCF45AD799AA</vt:lpwstr>
  </property>
  <property fmtid="{D5CDD505-2E9C-101B-9397-08002B2CF9AE}" pid="4" name="Document Number">
    <vt:lpwstr>Document Number</vt:lpwstr>
  </property>
  <property fmtid="{D5CDD505-2E9C-101B-9397-08002B2CF9AE}" pid="5" name="Document Distribution Level">
    <vt:lpwstr>Document Distribution Level</vt:lpwstr>
  </property>
  <property fmtid="{D5CDD505-2E9C-101B-9397-08002B2CF9AE}" pid="6" name="Document Version">
    <vt:lpwstr>Document Version</vt:lpwstr>
  </property>
  <property fmtid="{D5CDD505-2E9C-101B-9397-08002B2CF9AE}" pid="7" name="Document Status">
    <vt:lpwstr>Document Status</vt:lpwstr>
  </property>
  <property fmtid="{D5CDD505-2E9C-101B-9397-08002B2CF9AE}" pid="8" name="WorkflowChangePath">
    <vt:lpwstr>4422ef81-401c-43e4-9e1e-9f3bd8423553,4;4422ef81-401c-43e4-9e1e-9f3bd8423553,4;267a8e1d-3096-4369-908d-b05c176c2283,4;267a8e1d-3096-4369-908d-b05c176c2283,4;267a8e1d-3096-4369-908d-b05c176c2283,4;267a8e1d-3096-4369-908d-b05c176c2283,4;789c67e6-4c5b-49ae-bb</vt:lpwstr>
  </property>
  <property fmtid="{D5CDD505-2E9C-101B-9397-08002B2CF9AE}" pid="9" name="_dlc_DocIdItemGuid">
    <vt:lpwstr>7c0ef872-775e-4257-98e8-a94097ad436a</vt:lpwstr>
  </property>
  <property fmtid="{D5CDD505-2E9C-101B-9397-08002B2CF9AE}" pid="10" name="Customer0">
    <vt:lpwstr/>
  </property>
  <property fmtid="{D5CDD505-2E9C-101B-9397-08002B2CF9AE}" pid="11" name="Product_x0020_Release0">
    <vt:lpwstr/>
  </property>
  <property fmtid="{D5CDD505-2E9C-101B-9397-08002B2CF9AE}" pid="12" name="Product Release0">
    <vt:lpwstr/>
  </property>
  <property fmtid="{D5CDD505-2E9C-101B-9397-08002B2CF9AE}" pid="13" name="TaxKeyword">
    <vt:lpwstr/>
  </property>
  <property fmtid="{D5CDD505-2E9C-101B-9397-08002B2CF9AE}" pid="14" name="Draft Customer Specific Documents">
    <vt:lpwstr/>
  </property>
  <property fmtid="{D5CDD505-2E9C-101B-9397-08002B2CF9AE}" pid="15" name="Draft Product Release Documents">
    <vt:lpwstr/>
  </property>
  <property fmtid="{D5CDD505-2E9C-101B-9397-08002B2CF9AE}" pid="16" name="Internal Documents">
    <vt:lpwstr/>
  </property>
  <property fmtid="{D5CDD505-2E9C-101B-9397-08002B2CF9AE}" pid="17" name="Customer K - O">
    <vt:lpwstr>329;#MTN Nigeria|b285339f-6169-4422-a826-8d0b4b7ff891</vt:lpwstr>
  </property>
</Properties>
</file>